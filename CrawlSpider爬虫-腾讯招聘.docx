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AE" w:rsidRDefault="00CF5608" w:rsidP="00E110AE">
      <w:pPr>
        <w:pStyle w:val="1"/>
        <w:numPr>
          <w:ilvl w:val="0"/>
          <w:numId w:val="3"/>
        </w:numPr>
      </w:pPr>
      <w:r>
        <w:rPr>
          <w:rFonts w:hint="eastAsia"/>
        </w:rPr>
        <w:t>爬</w:t>
      </w:r>
      <w:r w:rsidR="00E2566A">
        <w:rPr>
          <w:rFonts w:hint="eastAsia"/>
        </w:rPr>
        <w:t>腾讯招聘</w:t>
      </w:r>
      <w:r w:rsidR="00E110AE">
        <w:rPr>
          <w:rFonts w:hint="eastAsia"/>
        </w:rPr>
        <w:t>信息</w:t>
      </w:r>
    </w:p>
    <w:p w:rsidR="006D6FDD" w:rsidRDefault="006D6FDD" w:rsidP="006D6FDD">
      <w:pPr>
        <w:pStyle w:val="2"/>
      </w:pPr>
      <w:r>
        <w:rPr>
          <w:rFonts w:hint="eastAsia"/>
        </w:rPr>
        <w:t>crawl</w:t>
      </w:r>
      <w:r>
        <w:rPr>
          <w:rFonts w:hint="eastAsia"/>
        </w:rPr>
        <w:t>爬虫说明</w:t>
      </w:r>
    </w:p>
    <w:p w:rsidR="00A55813" w:rsidRDefault="00CF3A89" w:rsidP="00CF3A89">
      <w:pPr>
        <w:pStyle w:val="a0"/>
        <w:ind w:firstLine="723"/>
        <w:rPr>
          <w:rFonts w:ascii="Consolas" w:hAnsi="Consolas" w:cs="宋体"/>
          <w:kern w:val="0"/>
          <w:sz w:val="39"/>
          <w:szCs w:val="39"/>
        </w:rPr>
      </w:pPr>
      <w:r w:rsidRPr="00CF3A89">
        <w:rPr>
          <w:rFonts w:hint="eastAsia"/>
          <w:b/>
          <w:lang w:val="en-US"/>
        </w:rPr>
        <w:t>S</w:t>
      </w:r>
      <w:r w:rsidR="00A55813" w:rsidRPr="00CF3A89">
        <w:rPr>
          <w:rFonts w:hint="eastAsia"/>
          <w:b/>
          <w:lang w:val="en-US"/>
        </w:rPr>
        <w:t>pider</w:t>
      </w:r>
      <w:r>
        <w:rPr>
          <w:rFonts w:hint="eastAsia"/>
          <w:lang w:val="en-US"/>
        </w:rPr>
        <w:t>类与</w:t>
      </w:r>
      <w:r w:rsidRPr="00CF3A89">
        <w:rPr>
          <w:rFonts w:ascii="Consolas" w:hAnsi="Consolas" w:cs="宋体"/>
          <w:kern w:val="0"/>
          <w:sz w:val="39"/>
          <w:szCs w:val="39"/>
        </w:rPr>
        <w:t>CrawlSpider</w:t>
      </w:r>
      <w:r>
        <w:rPr>
          <w:rFonts w:ascii="Consolas" w:hAnsi="Consolas" w:cs="宋体"/>
          <w:kern w:val="0"/>
          <w:sz w:val="39"/>
          <w:szCs w:val="39"/>
        </w:rPr>
        <w:t>类</w:t>
      </w:r>
      <w:r>
        <w:rPr>
          <w:rFonts w:ascii="Consolas" w:hAnsi="Consolas" w:cs="宋体" w:hint="eastAsia"/>
          <w:kern w:val="0"/>
          <w:sz w:val="39"/>
          <w:szCs w:val="39"/>
        </w:rPr>
        <w:t>，</w:t>
      </w:r>
      <w:r>
        <w:rPr>
          <w:rFonts w:ascii="Consolas" w:hAnsi="Consolas" w:cs="宋体"/>
          <w:kern w:val="0"/>
          <w:sz w:val="39"/>
          <w:szCs w:val="39"/>
        </w:rPr>
        <w:t>在写代码中的</w:t>
      </w:r>
      <w:r w:rsidRPr="006A3E03">
        <w:rPr>
          <w:rFonts w:ascii="Consolas" w:hAnsi="Consolas" w:cs="宋体"/>
          <w:b/>
          <w:color w:val="FF0000"/>
          <w:kern w:val="0"/>
          <w:sz w:val="39"/>
          <w:szCs w:val="39"/>
        </w:rPr>
        <w:t>差异</w:t>
      </w:r>
      <w:r>
        <w:rPr>
          <w:rFonts w:ascii="Consolas" w:hAnsi="Consolas" w:cs="宋体" w:hint="eastAsia"/>
          <w:kern w:val="0"/>
          <w:sz w:val="39"/>
          <w:szCs w:val="39"/>
        </w:rPr>
        <w:t>：</w:t>
      </w:r>
    </w:p>
    <w:p w:rsidR="00CF3A89" w:rsidRDefault="00CF3A89" w:rsidP="00CF3A89">
      <w:pPr>
        <w:pStyle w:val="a0"/>
        <w:numPr>
          <w:ilvl w:val="0"/>
          <w:numId w:val="38"/>
        </w:numPr>
        <w:ind w:firstLineChars="0"/>
        <w:rPr>
          <w:lang w:val="en-US"/>
        </w:rPr>
      </w:pPr>
      <w:r>
        <w:rPr>
          <w:lang w:val="en-US"/>
        </w:rPr>
        <w:t>仅仅是</w:t>
      </w:r>
      <w:r>
        <w:rPr>
          <w:lang w:val="en-US"/>
        </w:rPr>
        <w:t>spiders</w:t>
      </w:r>
      <w:r>
        <w:rPr>
          <w:lang w:val="en-US"/>
        </w:rPr>
        <w:t>目录下的爬虫模块有差异</w:t>
      </w:r>
    </w:p>
    <w:p w:rsidR="00CF3A89" w:rsidRDefault="00CF3A89" w:rsidP="00CF3A89">
      <w:pPr>
        <w:pStyle w:val="a0"/>
        <w:numPr>
          <w:ilvl w:val="0"/>
          <w:numId w:val="38"/>
        </w:numPr>
        <w:ind w:firstLineChars="0"/>
        <w:rPr>
          <w:lang w:val="en-US"/>
        </w:rPr>
      </w:pPr>
      <w:r>
        <w:rPr>
          <w:rFonts w:hint="eastAsia"/>
          <w:lang w:val="en-US"/>
        </w:rPr>
        <w:t>settings/items/pipelines</w:t>
      </w:r>
      <w:r w:rsidRPr="00CF3A89">
        <w:rPr>
          <w:rFonts w:hint="eastAsia"/>
          <w:lang w:val="en-US"/>
        </w:rPr>
        <w:t>几个模块并无差异</w:t>
      </w:r>
    </w:p>
    <w:p w:rsidR="006C7534" w:rsidRDefault="006C7534" w:rsidP="006C7534">
      <w:pPr>
        <w:pStyle w:val="a0"/>
        <w:ind w:left="1440" w:firstLineChars="0" w:firstLine="0"/>
        <w:rPr>
          <w:lang w:val="en-US"/>
        </w:rPr>
      </w:pPr>
    </w:p>
    <w:p w:rsidR="006C7534" w:rsidRPr="006C7534" w:rsidRDefault="006C7534" w:rsidP="006C7534">
      <w:pPr>
        <w:pStyle w:val="a0"/>
        <w:ind w:left="1440" w:firstLineChars="0" w:firstLine="0"/>
        <w:rPr>
          <w:rFonts w:ascii="Consolas" w:hAnsi="Consolas" w:cs="宋体"/>
          <w:color w:val="FF0000"/>
          <w:kern w:val="0"/>
          <w:sz w:val="39"/>
          <w:szCs w:val="39"/>
        </w:rPr>
      </w:pPr>
      <w:r w:rsidRPr="006C7534">
        <w:rPr>
          <w:rFonts w:hint="eastAsia"/>
          <w:color w:val="FF0000"/>
          <w:lang w:val="en-US"/>
        </w:rPr>
        <w:t>将“</w:t>
      </w:r>
      <w:r w:rsidRPr="006C7534">
        <w:rPr>
          <w:rFonts w:hint="eastAsia"/>
          <w:b/>
          <w:color w:val="FF0000"/>
          <w:lang w:val="en-US"/>
        </w:rPr>
        <w:t>Spider</w:t>
      </w:r>
      <w:r w:rsidRPr="006C7534">
        <w:rPr>
          <w:rFonts w:hint="eastAsia"/>
          <w:color w:val="FF0000"/>
          <w:lang w:val="en-US"/>
        </w:rPr>
        <w:t>类”爬虫，改造成“</w:t>
      </w:r>
      <w:r w:rsidRPr="006C7534">
        <w:rPr>
          <w:rFonts w:ascii="Consolas" w:hAnsi="Consolas" w:cs="宋体"/>
          <w:color w:val="FF0000"/>
          <w:kern w:val="0"/>
          <w:sz w:val="39"/>
          <w:szCs w:val="39"/>
        </w:rPr>
        <w:t>CrawlSpider</w:t>
      </w:r>
      <w:r w:rsidRPr="006C7534">
        <w:rPr>
          <w:rFonts w:ascii="Consolas" w:hAnsi="Consolas" w:cs="宋体"/>
          <w:color w:val="FF0000"/>
          <w:kern w:val="0"/>
          <w:sz w:val="39"/>
          <w:szCs w:val="39"/>
        </w:rPr>
        <w:t>类</w:t>
      </w:r>
      <w:r w:rsidRPr="006C7534">
        <w:rPr>
          <w:rFonts w:hint="eastAsia"/>
          <w:color w:val="FF0000"/>
          <w:lang w:val="en-US"/>
        </w:rPr>
        <w:t>”</w:t>
      </w:r>
      <w:r w:rsidRPr="006C7534">
        <w:rPr>
          <w:rFonts w:ascii="Consolas" w:hAnsi="Consolas" w:cs="宋体"/>
          <w:color w:val="FF0000"/>
          <w:kern w:val="0"/>
          <w:sz w:val="39"/>
          <w:szCs w:val="39"/>
        </w:rPr>
        <w:t>爬虫</w:t>
      </w:r>
    </w:p>
    <w:p w:rsidR="006C7534" w:rsidRPr="006C7534" w:rsidRDefault="006C7534" w:rsidP="006C7534">
      <w:pPr>
        <w:pStyle w:val="a0"/>
        <w:ind w:left="1440" w:firstLineChars="0" w:firstLine="0"/>
        <w:rPr>
          <w:color w:val="FF0000"/>
          <w:lang w:val="en-US"/>
        </w:rPr>
      </w:pPr>
      <w:r w:rsidRPr="006C7534">
        <w:rPr>
          <w:rFonts w:ascii="Consolas" w:hAnsi="Consolas" w:cs="宋体" w:hint="eastAsia"/>
          <w:color w:val="FF0000"/>
          <w:kern w:val="0"/>
          <w:sz w:val="39"/>
          <w:szCs w:val="39"/>
        </w:rPr>
        <w:t>只须修改“</w:t>
      </w:r>
      <w:r w:rsidRPr="006C7534">
        <w:rPr>
          <w:color w:val="FF0000"/>
          <w:lang w:val="en-US"/>
        </w:rPr>
        <w:t>spiders</w:t>
      </w:r>
      <w:r w:rsidRPr="006C7534">
        <w:rPr>
          <w:color w:val="FF0000"/>
          <w:lang w:val="en-US"/>
        </w:rPr>
        <w:t>目录下的爬虫模块</w:t>
      </w:r>
      <w:r w:rsidRPr="006C7534">
        <w:rPr>
          <w:rFonts w:ascii="Consolas" w:hAnsi="Consolas" w:cs="宋体" w:hint="eastAsia"/>
          <w:color w:val="FF0000"/>
          <w:kern w:val="0"/>
          <w:sz w:val="39"/>
          <w:szCs w:val="39"/>
        </w:rPr>
        <w:t>”</w:t>
      </w:r>
    </w:p>
    <w:p w:rsidR="006C7534" w:rsidRPr="00CF3A89" w:rsidRDefault="006C7534" w:rsidP="006C7534">
      <w:pPr>
        <w:pStyle w:val="a0"/>
        <w:ind w:left="1440" w:firstLineChars="0" w:firstLine="0"/>
        <w:rPr>
          <w:lang w:val="en-US"/>
        </w:rPr>
      </w:pPr>
    </w:p>
    <w:p w:rsidR="00E110AE" w:rsidRDefault="00E110AE" w:rsidP="00E110AE">
      <w:pPr>
        <w:pStyle w:val="2"/>
        <w:numPr>
          <w:ilvl w:val="1"/>
          <w:numId w:val="3"/>
        </w:numPr>
      </w:pPr>
      <w:r>
        <w:t>创建爬虫项目</w:t>
      </w:r>
    </w:p>
    <w:p w:rsidR="00C37C11" w:rsidRDefault="00C37C11" w:rsidP="00C37C11">
      <w:pPr>
        <w:pStyle w:val="a0"/>
        <w:ind w:firstLine="723"/>
        <w:rPr>
          <w:b/>
        </w:rPr>
      </w:pPr>
      <w:r w:rsidRPr="00C37C11">
        <w:rPr>
          <w:b/>
        </w:rPr>
        <w:t>scrapy startproject tencent_spider</w:t>
      </w:r>
    </w:p>
    <w:p w:rsidR="0053149E" w:rsidRDefault="0053149E" w:rsidP="0053149E">
      <w:pPr>
        <w:pStyle w:val="a0"/>
        <w:ind w:firstLine="723"/>
        <w:rPr>
          <w:b/>
        </w:rPr>
      </w:pPr>
    </w:p>
    <w:p w:rsidR="0053149E" w:rsidRPr="0053149E" w:rsidRDefault="0053149E" w:rsidP="0053149E">
      <w:pPr>
        <w:pStyle w:val="2"/>
      </w:pPr>
      <w:r>
        <w:rPr>
          <w:rFonts w:hint="eastAsia"/>
        </w:rPr>
        <w:t>定义</w:t>
      </w:r>
      <w:r>
        <w:rPr>
          <w:rFonts w:hint="eastAsia"/>
        </w:rPr>
        <w:t>item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# -*- coding: utf-8 -*-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# Define here the models for your scraped items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#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# See documentation in: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# https://doc.scrapy.org/en/latest/topics/items.html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proofErr w:type="gramStart"/>
      <w:r w:rsidRPr="002653BF">
        <w:rPr>
          <w:rFonts w:ascii="Consolas" w:hAnsi="Consolas" w:cs="宋体"/>
          <w:color w:val="F92672"/>
          <w:kern w:val="0"/>
          <w:sz w:val="36"/>
          <w:szCs w:val="36"/>
        </w:rPr>
        <w:t>import</w:t>
      </w:r>
      <w:proofErr w:type="gram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scrapy</w:t>
      </w:r>
      <w:proofErr w:type="spellEnd"/>
    </w:p>
    <w:p w:rsidR="002653BF" w:rsidRPr="002653BF" w:rsidRDefault="002653BF" w:rsidP="002653BF">
      <w:pPr>
        <w:widowControl/>
        <w:shd w:val="clear" w:color="auto" w:fill="272822"/>
        <w:spacing w:after="360"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proofErr w:type="gramStart"/>
      <w:r w:rsidRPr="002653BF">
        <w:rPr>
          <w:rFonts w:ascii="Consolas" w:hAnsi="Consolas" w:cs="宋体"/>
          <w:color w:val="F92672"/>
          <w:kern w:val="0"/>
          <w:sz w:val="36"/>
          <w:szCs w:val="36"/>
        </w:rPr>
        <w:t>import</w:t>
      </w:r>
      <w:proofErr w:type="gram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scrapy</w:t>
      </w:r>
      <w:proofErr w:type="spellEnd"/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proofErr w:type="gramStart"/>
      <w:r w:rsidRPr="002653BF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class</w:t>
      </w:r>
      <w:proofErr w:type="gram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2653BF">
        <w:rPr>
          <w:rFonts w:ascii="Consolas" w:hAnsi="Consolas" w:cs="宋体"/>
          <w:color w:val="A6E22E"/>
          <w:kern w:val="0"/>
          <w:sz w:val="36"/>
          <w:szCs w:val="36"/>
          <w:u w:val="single"/>
        </w:rPr>
        <w:t>TencentItem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(</w:t>
      </w:r>
      <w:proofErr w:type="spellStart"/>
      <w:r w:rsidRPr="002653BF">
        <w:rPr>
          <w:rFonts w:ascii="Consolas" w:hAnsi="Consolas" w:cs="宋体"/>
          <w:i/>
          <w:iCs/>
          <w:color w:val="A6E22E"/>
          <w:kern w:val="0"/>
          <w:sz w:val="36"/>
          <w:szCs w:val="36"/>
          <w:u w:val="single"/>
        </w:rPr>
        <w:t>scrapy</w:t>
      </w: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.</w:t>
      </w:r>
      <w:r w:rsidRPr="002653BF">
        <w:rPr>
          <w:rFonts w:ascii="Consolas" w:hAnsi="Consolas" w:cs="宋体"/>
          <w:i/>
          <w:iCs/>
          <w:color w:val="A6E22E"/>
          <w:kern w:val="0"/>
          <w:sz w:val="36"/>
          <w:szCs w:val="36"/>
          <w:u w:val="single"/>
        </w:rPr>
        <w:t>Item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):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proofErr w:type="gramStart"/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define</w:t>
      </w:r>
      <w:proofErr w:type="gramEnd"/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 xml:space="preserve"> the fields for your item here like: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职位名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position_name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653BF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proofErr w:type="gram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scrapy.Field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()</w:t>
      </w:r>
      <w:proofErr w:type="gramEnd"/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详情连接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position_link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653BF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proofErr w:type="gram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scrapy.Field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()</w:t>
      </w:r>
      <w:proofErr w:type="gramEnd"/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职位类别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position_type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653BF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proofErr w:type="gram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scrapy.Field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()</w:t>
      </w:r>
      <w:proofErr w:type="gramEnd"/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招聘人数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people_num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653BF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proofErr w:type="gram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scrapy.Field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()</w:t>
      </w:r>
      <w:proofErr w:type="gramEnd"/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工作地点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work_address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653BF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proofErr w:type="gram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scrapy.Field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()</w:t>
      </w:r>
      <w:proofErr w:type="gramEnd"/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2653BF">
        <w:rPr>
          <w:rFonts w:ascii="Consolas" w:hAnsi="Consolas" w:cs="宋体"/>
          <w:color w:val="75715E"/>
          <w:kern w:val="0"/>
          <w:sz w:val="36"/>
          <w:szCs w:val="36"/>
        </w:rPr>
        <w:t>发布时间</w:t>
      </w:r>
    </w:p>
    <w:p w:rsidR="002653BF" w:rsidRPr="002653BF" w:rsidRDefault="002653BF" w:rsidP="002653BF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publish_time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653BF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proofErr w:type="gramStart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scrapy.Field</w:t>
      </w:r>
      <w:proofErr w:type="spellEnd"/>
      <w:r w:rsidRPr="002653BF">
        <w:rPr>
          <w:rFonts w:ascii="Consolas" w:hAnsi="Consolas" w:cs="宋体"/>
          <w:color w:val="F8F8F2"/>
          <w:kern w:val="0"/>
          <w:sz w:val="36"/>
          <w:szCs w:val="36"/>
        </w:rPr>
        <w:t>()</w:t>
      </w:r>
      <w:proofErr w:type="gramEnd"/>
    </w:p>
    <w:p w:rsidR="002653BF" w:rsidRPr="002653BF" w:rsidRDefault="002653BF" w:rsidP="002653BF">
      <w:pPr>
        <w:widowControl/>
        <w:shd w:val="clear" w:color="auto" w:fill="272822"/>
        <w:spacing w:after="360"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53149E" w:rsidRPr="00E2566A" w:rsidRDefault="0053149E" w:rsidP="0053149E">
      <w:pPr>
        <w:pStyle w:val="a0"/>
        <w:ind w:firstLine="720"/>
        <w:rPr>
          <w:color w:val="BFBFBF" w:themeColor="background1" w:themeShade="BF"/>
          <w:lang w:val="en-US"/>
        </w:rPr>
      </w:pPr>
    </w:p>
    <w:p w:rsidR="00E110AE" w:rsidRDefault="00E110AE" w:rsidP="00E110AE">
      <w:pPr>
        <w:pStyle w:val="2"/>
      </w:pPr>
      <w:r>
        <w:t>创建</w:t>
      </w:r>
      <w:r w:rsidR="00EF7436">
        <w:t>深度</w:t>
      </w:r>
      <w:r>
        <w:t>爬虫模块</w:t>
      </w:r>
    </w:p>
    <w:p w:rsidR="007D0698" w:rsidRPr="007D0698" w:rsidRDefault="007D0698" w:rsidP="007D0698">
      <w:pPr>
        <w:pStyle w:val="a0"/>
        <w:ind w:firstLine="720"/>
        <w:rPr>
          <w:lang w:val="en-US"/>
        </w:rPr>
      </w:pPr>
      <w:r>
        <w:rPr>
          <w:rFonts w:hint="eastAsia"/>
          <w:lang w:val="en-US"/>
        </w:rPr>
        <w:t>用</w:t>
      </w:r>
      <w:r w:rsidRPr="000B093D">
        <w:rPr>
          <w:rFonts w:hint="eastAsia"/>
          <w:color w:val="FF0000"/>
          <w:lang w:val="en-US"/>
        </w:rPr>
        <w:t>crawl</w:t>
      </w:r>
      <w:r w:rsidRPr="000B093D">
        <w:rPr>
          <w:rFonts w:hint="eastAsia"/>
          <w:color w:val="FF0000"/>
          <w:lang w:val="en-US"/>
        </w:rPr>
        <w:t>模板</w:t>
      </w:r>
      <w:r>
        <w:rPr>
          <w:rFonts w:hint="eastAsia"/>
          <w:lang w:val="en-US"/>
        </w:rPr>
        <w:t>创建爬虫模块</w:t>
      </w:r>
    </w:p>
    <w:p w:rsidR="000658DB" w:rsidRPr="000658DB" w:rsidRDefault="000658DB" w:rsidP="000658DB">
      <w:pPr>
        <w:pStyle w:val="a0"/>
        <w:ind w:firstLine="723"/>
        <w:rPr>
          <w:b/>
          <w:lang w:val="en-US"/>
        </w:rPr>
      </w:pPr>
      <w:proofErr w:type="gramStart"/>
      <w:r w:rsidRPr="000658DB">
        <w:rPr>
          <w:b/>
          <w:lang w:val="en-US"/>
        </w:rPr>
        <w:t>cd</w:t>
      </w:r>
      <w:proofErr w:type="gramEnd"/>
      <w:r w:rsidRPr="000658DB">
        <w:rPr>
          <w:b/>
          <w:lang w:val="en-US"/>
        </w:rPr>
        <w:t xml:space="preserve"> </w:t>
      </w:r>
      <w:proofErr w:type="spellStart"/>
      <w:r w:rsidRPr="000658DB">
        <w:rPr>
          <w:b/>
          <w:lang w:val="en-US"/>
        </w:rPr>
        <w:t>tencent_spider</w:t>
      </w:r>
      <w:proofErr w:type="spellEnd"/>
      <w:r w:rsidRPr="000658DB">
        <w:rPr>
          <w:b/>
          <w:lang w:val="en-US"/>
        </w:rPr>
        <w:t>/</w:t>
      </w:r>
    </w:p>
    <w:p w:rsidR="002B3ABC" w:rsidRDefault="000658DB" w:rsidP="000658DB">
      <w:pPr>
        <w:pStyle w:val="a0"/>
        <w:ind w:firstLine="723"/>
        <w:rPr>
          <w:b/>
          <w:lang w:val="en-US"/>
        </w:rPr>
      </w:pPr>
      <w:proofErr w:type="spellStart"/>
      <w:proofErr w:type="gramStart"/>
      <w:r w:rsidRPr="000658DB">
        <w:rPr>
          <w:b/>
          <w:lang w:val="en-US"/>
        </w:rPr>
        <w:t>scrapy</w:t>
      </w:r>
      <w:proofErr w:type="spellEnd"/>
      <w:proofErr w:type="gramEnd"/>
      <w:r w:rsidRPr="000658DB">
        <w:rPr>
          <w:b/>
          <w:lang w:val="en-US"/>
        </w:rPr>
        <w:t xml:space="preserve"> </w:t>
      </w:r>
      <w:proofErr w:type="spellStart"/>
      <w:r w:rsidRPr="000658DB">
        <w:rPr>
          <w:b/>
          <w:lang w:val="en-US"/>
        </w:rPr>
        <w:t>genspider</w:t>
      </w:r>
      <w:proofErr w:type="spellEnd"/>
      <w:r w:rsidRPr="000658DB">
        <w:rPr>
          <w:b/>
          <w:lang w:val="en-US"/>
        </w:rPr>
        <w:t xml:space="preserve"> -t crawl </w:t>
      </w:r>
      <w:proofErr w:type="spellStart"/>
      <w:r w:rsidRPr="000658DB">
        <w:rPr>
          <w:b/>
          <w:lang w:val="en-US"/>
        </w:rPr>
        <w:t>tencent</w:t>
      </w:r>
      <w:proofErr w:type="spellEnd"/>
      <w:r w:rsidRPr="000658DB">
        <w:rPr>
          <w:b/>
          <w:lang w:val="en-US"/>
        </w:rPr>
        <w:t xml:space="preserve"> hr.tencent.com</w:t>
      </w:r>
    </w:p>
    <w:p w:rsidR="000658DB" w:rsidRPr="009E275E" w:rsidRDefault="000658DB" w:rsidP="000658DB">
      <w:pPr>
        <w:pStyle w:val="a0"/>
        <w:ind w:firstLine="720"/>
        <w:rPr>
          <w:lang w:val="en-US"/>
        </w:rPr>
      </w:pP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# -*- coding: utf-8 -*-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proofErr w:type="gramStart"/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import</w:t>
      </w:r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scrapy</w:t>
      </w:r>
      <w:proofErr w:type="spellEnd"/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导入</w:t>
      </w:r>
      <w:proofErr w:type="spellStart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CrawlSpider</w:t>
      </w:r>
      <w:proofErr w:type="spellEnd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类和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Rule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proofErr w:type="gramStart"/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from</w:t>
      </w:r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scrapy.spiders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import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CrawlSpider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, Rule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导入链接规则匹配类，用来提取符合规则的连接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proofErr w:type="gramStart"/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from</w:t>
      </w:r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scrapy.linkextractors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import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LinkExtractor</w:t>
      </w:r>
      <w:proofErr w:type="spellEnd"/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proofErr w:type="gramStart"/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from</w:t>
      </w:r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tencent_spider.items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import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TencentItem</w:t>
      </w:r>
      <w:proofErr w:type="spellEnd"/>
    </w:p>
    <w:p w:rsidR="006E6154" w:rsidRPr="006E6154" w:rsidRDefault="006E6154" w:rsidP="006E6154">
      <w:pPr>
        <w:widowControl/>
        <w:shd w:val="clear" w:color="auto" w:fill="272822"/>
        <w:spacing w:after="360"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proofErr w:type="gramStart"/>
      <w:r w:rsidRPr="006E6154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class</w:t>
      </w:r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A6E22E"/>
          <w:kern w:val="0"/>
          <w:sz w:val="36"/>
          <w:szCs w:val="36"/>
          <w:u w:val="single"/>
        </w:rPr>
        <w:t>TencentSpider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(</w:t>
      </w:r>
      <w:proofErr w:type="spellStart"/>
      <w:r w:rsidRPr="006E6154">
        <w:rPr>
          <w:rFonts w:ascii="Consolas" w:hAnsi="Consolas" w:cs="宋体"/>
          <w:i/>
          <w:iCs/>
          <w:color w:val="A6E22E"/>
          <w:kern w:val="0"/>
          <w:sz w:val="36"/>
          <w:szCs w:val="36"/>
          <w:u w:val="single"/>
        </w:rPr>
        <w:t>CrawlSpider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):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gram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name</w:t>
      </w:r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tencent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allowed_domains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[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'hr.tencent.com'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]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start_urls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[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'http</w:t>
      </w:r>
      <w:proofErr w:type="gram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:/</w:t>
      </w:r>
      <w:proofErr w:type="gram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/hr.tencent.com/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position.php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?&amp;start=0#a'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]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广度上：限制地理位置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proofErr w:type="spellStart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start_urls</w:t>
      </w:r>
      <w:proofErr w:type="spellEnd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 = [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    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深圳招聘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#     "http://hr.tencent.com/</w:t>
      </w:r>
      <w:proofErr w:type="spellStart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position.php?keywords</w:t>
      </w:r>
      <w:proofErr w:type="spellEnd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=&amp;</w:t>
      </w:r>
      <w:proofErr w:type="spellStart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tid</w:t>
      </w:r>
      <w:proofErr w:type="spellEnd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=0&amp;lid=2218",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    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北京招聘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#     "http://hr.tencent.com/</w:t>
      </w:r>
      <w:proofErr w:type="spellStart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position.php?keywords</w:t>
      </w:r>
      <w:proofErr w:type="spellEnd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=&amp;</w:t>
      </w:r>
      <w:proofErr w:type="spellStart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tid</w:t>
      </w:r>
      <w:proofErr w:type="spellEnd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=0&amp;lid=2156",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    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上海招聘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#     "http://hr.tencent.com/</w:t>
      </w:r>
      <w:proofErr w:type="spellStart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position.php?keywords</w:t>
      </w:r>
      <w:proofErr w:type="spellEnd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=&amp;</w:t>
      </w:r>
      <w:proofErr w:type="spellStart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tid</w:t>
      </w:r>
      <w:proofErr w:type="spellEnd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=0&amp;lid=2175"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# ]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# Response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里链接的提取规则，返回的符合匹配规则的链接匹配对象的列表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# allow: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一个正则表达式（或者正则表达式列表）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page_link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proofErr w:type="gram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LinkExtractor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(</w:t>
      </w:r>
      <w:proofErr w:type="gramEnd"/>
      <w:r w:rsidRPr="006E6154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allow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proofErr w:type="spellStart"/>
      <w:r w:rsidRPr="006E6154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r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"start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=\d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+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"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)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gram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rules</w:t>
      </w:r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[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获取这个列表里的链接，依次发送请求，并且继续跟进，调用</w:t>
      </w:r>
      <w:proofErr w:type="gramStart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指定回调函数</w:t>
      </w:r>
      <w:proofErr w:type="gramEnd"/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处理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</w:t>
      </w:r>
      <w:proofErr w:type="gram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Rule(</w:t>
      </w:r>
      <w:proofErr w:type="spellStart"/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page_link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, </w:t>
      </w:r>
      <w:r w:rsidRPr="006E6154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callback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parse_item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, </w:t>
      </w:r>
      <w:r w:rsidRPr="006E6154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follow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AE81FF"/>
          <w:kern w:val="0"/>
          <w:sz w:val="36"/>
          <w:szCs w:val="36"/>
        </w:rPr>
        <w:t>True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),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]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指定的回调函数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proofErr w:type="gramStart"/>
      <w:r w:rsidRPr="006E6154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def</w:t>
      </w:r>
      <w:proofErr w:type="spellEnd"/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A6E22E"/>
          <w:kern w:val="0"/>
          <w:sz w:val="36"/>
          <w:szCs w:val="36"/>
        </w:rPr>
        <w:t>parse_item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6E6154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self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, </w:t>
      </w:r>
      <w:r w:rsidRPr="006E6154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response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):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</w:t>
      </w:r>
      <w:proofErr w:type="gramStart"/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for</w:t>
      </w:r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each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in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response.xpath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"//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tr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[@class='even'] | //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tr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[@class='odd']"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):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proofErr w:type="gram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item</w:t>
      </w:r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TencentItem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()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职位名称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proofErr w:type="gram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item[</w:t>
      </w:r>
      <w:proofErr w:type="gram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position_name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]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each.xpath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"./td[1]/a/text()"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).extract()[</w:t>
      </w:r>
      <w:r w:rsidRPr="006E6154">
        <w:rPr>
          <w:rFonts w:ascii="Consolas" w:hAnsi="Consolas" w:cs="宋体"/>
          <w:color w:val="AE81FF"/>
          <w:kern w:val="0"/>
          <w:sz w:val="36"/>
          <w:szCs w:val="36"/>
        </w:rPr>
        <w:t>0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]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详情连接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proofErr w:type="gram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item[</w:t>
      </w:r>
      <w:proofErr w:type="gram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position_link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]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each.xpath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"./td[1]/a/@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href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"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).extract()[</w:t>
      </w:r>
      <w:r w:rsidRPr="006E6154">
        <w:rPr>
          <w:rFonts w:ascii="Consolas" w:hAnsi="Consolas" w:cs="宋体"/>
          <w:color w:val="AE81FF"/>
          <w:kern w:val="0"/>
          <w:sz w:val="36"/>
          <w:szCs w:val="36"/>
        </w:rPr>
        <w:t>0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]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职位类别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proofErr w:type="gram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item[</w:t>
      </w:r>
      <w:proofErr w:type="gram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position_type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]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each.xpath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"./td[2]/text()"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).extract()[</w:t>
      </w:r>
      <w:r w:rsidRPr="006E6154">
        <w:rPr>
          <w:rFonts w:ascii="Consolas" w:hAnsi="Consolas" w:cs="宋体"/>
          <w:color w:val="AE81FF"/>
          <w:kern w:val="0"/>
          <w:sz w:val="36"/>
          <w:szCs w:val="36"/>
        </w:rPr>
        <w:t>0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]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招聘人数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proofErr w:type="gram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item[</w:t>
      </w:r>
      <w:proofErr w:type="gram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people_num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]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each.xpath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"./td[3]/text()"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).extract()[</w:t>
      </w:r>
      <w:r w:rsidRPr="006E6154">
        <w:rPr>
          <w:rFonts w:ascii="Consolas" w:hAnsi="Consolas" w:cs="宋体"/>
          <w:color w:val="AE81FF"/>
          <w:kern w:val="0"/>
          <w:sz w:val="36"/>
          <w:szCs w:val="36"/>
        </w:rPr>
        <w:t>0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]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工作地点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proofErr w:type="gram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item[</w:t>
      </w:r>
      <w:proofErr w:type="gram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work_address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]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each.xpath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"./td[4]/text()"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).extract()[</w:t>
      </w:r>
      <w:r w:rsidRPr="006E6154">
        <w:rPr>
          <w:rFonts w:ascii="Consolas" w:hAnsi="Consolas" w:cs="宋体"/>
          <w:color w:val="AE81FF"/>
          <w:kern w:val="0"/>
          <w:sz w:val="36"/>
          <w:szCs w:val="36"/>
        </w:rPr>
        <w:t>0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]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6E6154">
        <w:rPr>
          <w:rFonts w:ascii="Consolas" w:hAnsi="Consolas" w:cs="宋体"/>
          <w:color w:val="75715E"/>
          <w:kern w:val="0"/>
          <w:sz w:val="36"/>
          <w:szCs w:val="36"/>
        </w:rPr>
        <w:t>发布时间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proofErr w:type="gram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item[</w:t>
      </w:r>
      <w:proofErr w:type="gram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publish_time</w:t>
      </w:r>
      <w:proofErr w:type="spellEnd"/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'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] </w:t>
      </w:r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each.xpath</w:t>
      </w:r>
      <w:proofErr w:type="spell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6E6154">
        <w:rPr>
          <w:rFonts w:ascii="Consolas" w:hAnsi="Consolas" w:cs="宋体"/>
          <w:color w:val="E6DB74"/>
          <w:kern w:val="0"/>
          <w:sz w:val="36"/>
          <w:szCs w:val="36"/>
        </w:rPr>
        <w:t>"./td[5]/text()"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).extract()[</w:t>
      </w:r>
      <w:r w:rsidRPr="006E6154">
        <w:rPr>
          <w:rFonts w:ascii="Consolas" w:hAnsi="Consolas" w:cs="宋体"/>
          <w:color w:val="AE81FF"/>
          <w:kern w:val="0"/>
          <w:sz w:val="36"/>
          <w:szCs w:val="36"/>
        </w:rPr>
        <w:t>0</w:t>
      </w: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>]</w:t>
      </w: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6E6154" w:rsidRPr="006E6154" w:rsidRDefault="006E6154" w:rsidP="006E6154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proofErr w:type="gramStart"/>
      <w:r w:rsidRPr="006E6154">
        <w:rPr>
          <w:rFonts w:ascii="Consolas" w:hAnsi="Consolas" w:cs="宋体"/>
          <w:color w:val="F92672"/>
          <w:kern w:val="0"/>
          <w:sz w:val="36"/>
          <w:szCs w:val="36"/>
        </w:rPr>
        <w:t>yield</w:t>
      </w:r>
      <w:proofErr w:type="gramEnd"/>
      <w:r w:rsidRPr="006E6154">
        <w:rPr>
          <w:rFonts w:ascii="Consolas" w:hAnsi="Consolas" w:cs="宋体"/>
          <w:color w:val="F8F8F2"/>
          <w:kern w:val="0"/>
          <w:sz w:val="36"/>
          <w:szCs w:val="36"/>
        </w:rPr>
        <w:t xml:space="preserve"> item</w:t>
      </w:r>
    </w:p>
    <w:p w:rsidR="00A70DA7" w:rsidRDefault="00A70DA7" w:rsidP="006E6154">
      <w:pPr>
        <w:pStyle w:val="a0"/>
        <w:ind w:firstLineChars="0" w:firstLine="0"/>
        <w:rPr>
          <w:lang w:val="en-US"/>
        </w:rPr>
      </w:pPr>
    </w:p>
    <w:p w:rsidR="00A70DA7" w:rsidRPr="009968BE" w:rsidRDefault="00A70DA7" w:rsidP="00A70DA7">
      <w:pPr>
        <w:pStyle w:val="a0"/>
        <w:ind w:firstLine="720"/>
        <w:rPr>
          <w:lang w:val="en-US"/>
        </w:rPr>
      </w:pPr>
    </w:p>
    <w:p w:rsidR="00A70DA7" w:rsidRDefault="00A70DA7" w:rsidP="00A70DA7">
      <w:pPr>
        <w:pStyle w:val="2"/>
      </w:pPr>
      <w:r>
        <w:rPr>
          <w:rFonts w:hint="eastAsia"/>
        </w:rPr>
        <w:t>构建</w:t>
      </w:r>
      <w:r>
        <w:rPr>
          <w:rFonts w:hint="eastAsia"/>
        </w:rPr>
        <w:t>pipeline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# -*- coding: utf-8 -*-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# Define your item pipelines here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#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Don't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forget to add your pipeline to the ITEM_PIPELINES setting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# See: https://doc.scrapy.org/en/latest/topics/item-pipeline.html</w:t>
      </w:r>
    </w:p>
    <w:p w:rsidR="00320828" w:rsidRPr="00320828" w:rsidRDefault="00320828" w:rsidP="00320828">
      <w:pPr>
        <w:widowControl/>
        <w:shd w:val="clear" w:color="auto" w:fill="272822"/>
        <w:spacing w:after="360"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proofErr w:type="gramStart"/>
      <w:r w:rsidRPr="00320828">
        <w:rPr>
          <w:rFonts w:ascii="Consolas" w:hAnsi="Consolas" w:cs="宋体"/>
          <w:color w:val="F92672"/>
          <w:kern w:val="0"/>
          <w:sz w:val="36"/>
          <w:szCs w:val="36"/>
        </w:rPr>
        <w:t>import</w:t>
      </w:r>
      <w:proofErr w:type="gram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json</w:t>
      </w:r>
      <w:proofErr w:type="spellEnd"/>
    </w:p>
    <w:p w:rsidR="00320828" w:rsidRPr="00320828" w:rsidRDefault="00320828" w:rsidP="00320828">
      <w:pPr>
        <w:widowControl/>
        <w:shd w:val="clear" w:color="auto" w:fill="272822"/>
        <w:spacing w:after="360"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# 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保存数据为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json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格式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class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TencentPipeline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(object):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</w:t>
      </w:r>
      <w:proofErr w:type="spellStart"/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def</w:t>
      </w:r>
      <w:proofErr w:type="spellEnd"/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__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init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__(self):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self.filename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=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open(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"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tencentHR.json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", "w")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#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</w:t>
      </w:r>
      <w:proofErr w:type="spellStart"/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def</w:t>
      </w:r>
      <w:proofErr w:type="spellEnd"/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process_item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(self, item, spider):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text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=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json.dumps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dict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(item),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ensure_ascii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=False) + "\n"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</w:t>
      </w:r>
      <w:proofErr w:type="spellStart"/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self.filename.write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</w:t>
      </w:r>
      <w:proofErr w:type="spellStart"/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text.encode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("utf-8"))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return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item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#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</w:t>
      </w:r>
      <w:proofErr w:type="spellStart"/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def</w:t>
      </w:r>
      <w:proofErr w:type="spellEnd"/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close_spider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(self, spider):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</w:t>
      </w:r>
      <w:proofErr w:type="spellStart"/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self.filename.close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()</w:t>
      </w:r>
      <w:proofErr w:type="gramEnd"/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对字段值做验证，看是否符合要求，不符合的丢弃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from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scrapy.exceptions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import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DropItem</w:t>
      </w:r>
      <w:proofErr w:type="spellEnd"/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#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class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PeoplePipeline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(object):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#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</w:t>
      </w:r>
      <w:proofErr w:type="spellStart"/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def</w:t>
      </w:r>
      <w:proofErr w:type="spellEnd"/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process_item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(self, item, spider):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if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item['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people_num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']&gt;0: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   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return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item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else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    raise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DropItem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("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此岗位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已经不再招人了，因此这条数据丢掉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")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# 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去重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# 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一个用于去重的过滤器，丢弃那些已经被处理过的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item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。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# 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让我们假设我们的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item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有一个唯一的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id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，但是我们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spider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返回的多个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item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中包含有相同的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id: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from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scrapy.exceptions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import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DropItem</w:t>
      </w:r>
      <w:proofErr w:type="spellEnd"/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# 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这里假设字段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position_link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值是唯一的，不能重复，如果重复就删除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class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DuplicatesPipeline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(object):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#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</w:t>
      </w:r>
      <w:proofErr w:type="spellStart"/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def</w:t>
      </w:r>
      <w:proofErr w:type="spellEnd"/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__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init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__(self):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self.ids_seen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=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set()</w:t>
      </w:r>
      <w:proofErr w:type="gramEnd"/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#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</w:t>
      </w:r>
      <w:proofErr w:type="spellStart"/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def</w:t>
      </w:r>
      <w:proofErr w:type="spellEnd"/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process_item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(self, item, spider):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if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item['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position_name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'] in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self.ids_seen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   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raise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DropItem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("Duplicate item found: %s" % item)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else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    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self.ids_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seen.add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(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item['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position_name</w:t>
      </w:r>
      <w:proofErr w:type="spell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'])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            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return</w:t>
      </w:r>
      <w:proofErr w:type="gramEnd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 item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保存数据到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mongo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数据库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数据库名：</w:t>
      </w:r>
      <w:proofErr w:type="gram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items</w:t>
      </w:r>
      <w:proofErr w:type="gramEnd"/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集合名：</w:t>
      </w:r>
      <w:proofErr w:type="spellStart"/>
      <w:r w:rsidRPr="00320828">
        <w:rPr>
          <w:rFonts w:ascii="Consolas" w:hAnsi="Consolas" w:cs="宋体"/>
          <w:color w:val="75715E"/>
          <w:kern w:val="0"/>
          <w:sz w:val="36"/>
          <w:szCs w:val="36"/>
        </w:rPr>
        <w:t>scrapy_items</w:t>
      </w:r>
      <w:proofErr w:type="spellEnd"/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proofErr w:type="gramStart"/>
      <w:r w:rsidRPr="00320828">
        <w:rPr>
          <w:rFonts w:ascii="Consolas" w:hAnsi="Consolas" w:cs="宋体"/>
          <w:color w:val="F92672"/>
          <w:kern w:val="0"/>
          <w:sz w:val="36"/>
          <w:szCs w:val="36"/>
        </w:rPr>
        <w:t>import</w:t>
      </w:r>
      <w:proofErr w:type="gram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pymongo</w:t>
      </w:r>
      <w:proofErr w:type="spellEnd"/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proofErr w:type="gramStart"/>
      <w:r w:rsidRPr="00320828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class</w:t>
      </w:r>
      <w:proofErr w:type="gram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A6E22E"/>
          <w:kern w:val="0"/>
          <w:sz w:val="36"/>
          <w:szCs w:val="36"/>
          <w:u w:val="single"/>
        </w:rPr>
        <w:t>MongoPipeline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320828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object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collection_name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320828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320828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320828">
        <w:rPr>
          <w:rFonts w:ascii="Consolas" w:hAnsi="Consolas" w:cs="宋体"/>
          <w:color w:val="E6DB74"/>
          <w:kern w:val="0"/>
          <w:sz w:val="36"/>
          <w:szCs w:val="36"/>
        </w:rPr>
        <w:t>scrapy_items</w:t>
      </w:r>
      <w:proofErr w:type="spellEnd"/>
      <w:r w:rsidRPr="00320828">
        <w:rPr>
          <w:rFonts w:ascii="Consolas" w:hAnsi="Consolas" w:cs="宋体"/>
          <w:color w:val="E6DB74"/>
          <w:kern w:val="0"/>
          <w:sz w:val="36"/>
          <w:szCs w:val="36"/>
        </w:rPr>
        <w:t>'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proofErr w:type="gramStart"/>
      <w:r w:rsidRPr="00320828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def</w:t>
      </w:r>
      <w:proofErr w:type="spellEnd"/>
      <w:proofErr w:type="gram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320828">
        <w:rPr>
          <w:rFonts w:ascii="Consolas" w:hAnsi="Consolas" w:cs="宋体"/>
          <w:color w:val="66D9EF"/>
          <w:kern w:val="0"/>
          <w:sz w:val="36"/>
          <w:szCs w:val="36"/>
        </w:rPr>
        <w:t>__</w:t>
      </w:r>
      <w:proofErr w:type="spellStart"/>
      <w:r w:rsidRPr="00320828">
        <w:rPr>
          <w:rFonts w:ascii="Consolas" w:hAnsi="Consolas" w:cs="宋体"/>
          <w:color w:val="66D9EF"/>
          <w:kern w:val="0"/>
          <w:sz w:val="36"/>
          <w:szCs w:val="36"/>
        </w:rPr>
        <w:t>init</w:t>
      </w:r>
      <w:proofErr w:type="spellEnd"/>
      <w:r w:rsidRPr="00320828">
        <w:rPr>
          <w:rFonts w:ascii="Consolas" w:hAnsi="Consolas" w:cs="宋体"/>
          <w:color w:val="66D9EF"/>
          <w:kern w:val="0"/>
          <w:sz w:val="36"/>
          <w:szCs w:val="36"/>
        </w:rPr>
        <w:t>__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, </w:t>
      </w:r>
      <w:proofErr w:type="spellStart"/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mongo_uri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, </w:t>
      </w:r>
      <w:proofErr w:type="spellStart"/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mongo_db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    </w:t>
      </w:r>
      <w:proofErr w:type="spellStart"/>
      <w:r w:rsidRPr="00320828">
        <w:rPr>
          <w:rFonts w:ascii="Consolas" w:hAnsi="Consolas" w:cs="宋体"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.mongo_uri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320828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mongo_uri</w:t>
      </w:r>
      <w:proofErr w:type="spellEnd"/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    </w:t>
      </w:r>
      <w:proofErr w:type="spellStart"/>
      <w:r w:rsidRPr="00320828">
        <w:rPr>
          <w:rFonts w:ascii="Consolas" w:hAnsi="Consolas" w:cs="宋体"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.mongo_db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320828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mongo_db</w:t>
      </w:r>
      <w:proofErr w:type="spellEnd"/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320828">
        <w:rPr>
          <w:rFonts w:ascii="Consolas" w:hAnsi="Consolas" w:cs="宋体"/>
          <w:color w:val="A6E22E"/>
          <w:kern w:val="0"/>
          <w:sz w:val="36"/>
          <w:szCs w:val="36"/>
        </w:rPr>
        <w:t>@</w:t>
      </w:r>
      <w:proofErr w:type="spellStart"/>
      <w:r w:rsidRPr="00320828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classmethod</w:t>
      </w:r>
      <w:proofErr w:type="spellEnd"/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proofErr w:type="gramStart"/>
      <w:r w:rsidRPr="00320828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def</w:t>
      </w:r>
      <w:proofErr w:type="spellEnd"/>
      <w:proofErr w:type="gram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A6E22E"/>
          <w:kern w:val="0"/>
          <w:sz w:val="36"/>
          <w:szCs w:val="36"/>
        </w:rPr>
        <w:t>from_crawler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</w:t>
      </w:r>
      <w:proofErr w:type="spellStart"/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cls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, </w:t>
      </w:r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crawler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    </w:t>
      </w:r>
      <w:proofErr w:type="gramStart"/>
      <w:r w:rsidRPr="00320828">
        <w:rPr>
          <w:rFonts w:ascii="Consolas" w:hAnsi="Consolas" w:cs="宋体"/>
          <w:color w:val="F92672"/>
          <w:kern w:val="0"/>
          <w:sz w:val="36"/>
          <w:szCs w:val="36"/>
        </w:rPr>
        <w:t>return</w:t>
      </w:r>
      <w:proofErr w:type="gram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FD971F"/>
          <w:kern w:val="0"/>
          <w:sz w:val="36"/>
          <w:szCs w:val="36"/>
        </w:rPr>
        <w:t>cls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proofErr w:type="spellStart"/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mongo_uri</w:t>
      </w:r>
      <w:proofErr w:type="spellEnd"/>
      <w:r w:rsidRPr="00320828">
        <w:rPr>
          <w:rFonts w:ascii="Consolas" w:hAnsi="Consolas" w:cs="宋体"/>
          <w:color w:val="F92672"/>
          <w:kern w:val="0"/>
          <w:sz w:val="36"/>
          <w:szCs w:val="36"/>
        </w:rPr>
        <w:t>=</w:t>
      </w:r>
      <w:proofErr w:type="spellStart"/>
      <w:proofErr w:type="gramStart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crawler.settings.get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</w:t>
      </w:r>
      <w:proofErr w:type="gramEnd"/>
      <w:r w:rsidRPr="00320828">
        <w:rPr>
          <w:rFonts w:ascii="Consolas" w:hAnsi="Consolas" w:cs="宋体"/>
          <w:color w:val="E6DB74"/>
          <w:kern w:val="0"/>
          <w:sz w:val="36"/>
          <w:szCs w:val="36"/>
        </w:rPr>
        <w:t>'MONGO_URI'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),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        </w:t>
      </w:r>
      <w:proofErr w:type="spellStart"/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mongo_db</w:t>
      </w:r>
      <w:proofErr w:type="spellEnd"/>
      <w:r w:rsidRPr="00320828">
        <w:rPr>
          <w:rFonts w:ascii="Consolas" w:hAnsi="Consolas" w:cs="宋体"/>
          <w:color w:val="F92672"/>
          <w:kern w:val="0"/>
          <w:sz w:val="36"/>
          <w:szCs w:val="36"/>
        </w:rPr>
        <w:t>=</w:t>
      </w:r>
      <w:proofErr w:type="spellStart"/>
      <w:proofErr w:type="gramStart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crawler.settings.get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</w:t>
      </w:r>
      <w:proofErr w:type="gramEnd"/>
      <w:r w:rsidRPr="00320828">
        <w:rPr>
          <w:rFonts w:ascii="Consolas" w:hAnsi="Consolas" w:cs="宋体"/>
          <w:color w:val="E6DB74"/>
          <w:kern w:val="0"/>
          <w:sz w:val="36"/>
          <w:szCs w:val="36"/>
        </w:rPr>
        <w:t>'MONGO_DATABASE'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, </w:t>
      </w:r>
      <w:r w:rsidRPr="00320828">
        <w:rPr>
          <w:rFonts w:ascii="Consolas" w:hAnsi="Consolas" w:cs="宋体"/>
          <w:color w:val="E6DB74"/>
          <w:kern w:val="0"/>
          <w:sz w:val="36"/>
          <w:szCs w:val="36"/>
        </w:rPr>
        <w:t>'items'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)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    )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proofErr w:type="gramStart"/>
      <w:r w:rsidRPr="00320828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def</w:t>
      </w:r>
      <w:proofErr w:type="spellEnd"/>
      <w:proofErr w:type="gram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A6E22E"/>
          <w:kern w:val="0"/>
          <w:sz w:val="36"/>
          <w:szCs w:val="36"/>
        </w:rPr>
        <w:t>open_spider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, </w:t>
      </w:r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spider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    </w:t>
      </w:r>
      <w:proofErr w:type="spellStart"/>
      <w:r w:rsidRPr="00320828">
        <w:rPr>
          <w:rFonts w:ascii="Consolas" w:hAnsi="Consolas" w:cs="宋体"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.client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320828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proofErr w:type="gramStart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pymongo.MongoClient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</w:t>
      </w:r>
      <w:proofErr w:type="spellStart"/>
      <w:proofErr w:type="gramEnd"/>
      <w:r w:rsidRPr="00320828">
        <w:rPr>
          <w:rFonts w:ascii="Consolas" w:hAnsi="Consolas" w:cs="宋体"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.mongo_uri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)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    </w:t>
      </w:r>
      <w:proofErr w:type="spellStart"/>
      <w:r w:rsidRPr="00320828">
        <w:rPr>
          <w:rFonts w:ascii="Consolas" w:hAnsi="Consolas" w:cs="宋体"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.db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320828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proofErr w:type="gramStart"/>
      <w:r w:rsidRPr="00320828">
        <w:rPr>
          <w:rFonts w:ascii="Consolas" w:hAnsi="Consolas" w:cs="宋体"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.client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[</w:t>
      </w:r>
      <w:proofErr w:type="spellStart"/>
      <w:proofErr w:type="gramEnd"/>
      <w:r w:rsidRPr="00320828">
        <w:rPr>
          <w:rFonts w:ascii="Consolas" w:hAnsi="Consolas" w:cs="宋体"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.mongo_db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]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proofErr w:type="gramStart"/>
      <w:r w:rsidRPr="00320828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def</w:t>
      </w:r>
      <w:proofErr w:type="spellEnd"/>
      <w:proofErr w:type="gram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A6E22E"/>
          <w:kern w:val="0"/>
          <w:sz w:val="36"/>
          <w:szCs w:val="36"/>
        </w:rPr>
        <w:t>close_spider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, </w:t>
      </w:r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spider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    </w:t>
      </w:r>
      <w:proofErr w:type="spellStart"/>
      <w:proofErr w:type="gramStart"/>
      <w:r w:rsidRPr="00320828">
        <w:rPr>
          <w:rFonts w:ascii="Consolas" w:hAnsi="Consolas" w:cs="宋体"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.client.close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()</w:t>
      </w:r>
      <w:proofErr w:type="gramEnd"/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proofErr w:type="spellStart"/>
      <w:proofErr w:type="gramStart"/>
      <w:r w:rsidRPr="00320828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def</w:t>
      </w:r>
      <w:proofErr w:type="spellEnd"/>
      <w:proofErr w:type="gram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proofErr w:type="spellStart"/>
      <w:r w:rsidRPr="00320828">
        <w:rPr>
          <w:rFonts w:ascii="Consolas" w:hAnsi="Consolas" w:cs="宋体"/>
          <w:color w:val="A6E22E"/>
          <w:kern w:val="0"/>
          <w:sz w:val="36"/>
          <w:szCs w:val="36"/>
        </w:rPr>
        <w:t>process_item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</w:t>
      </w:r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, </w:t>
      </w:r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item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, </w:t>
      </w:r>
      <w:r w:rsidRPr="00320828">
        <w:rPr>
          <w:rFonts w:ascii="Consolas" w:hAnsi="Consolas" w:cs="宋体"/>
          <w:i/>
          <w:iCs/>
          <w:color w:val="FD971F"/>
          <w:kern w:val="0"/>
          <w:sz w:val="36"/>
          <w:szCs w:val="36"/>
        </w:rPr>
        <w:t>spider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):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    </w:t>
      </w:r>
      <w:proofErr w:type="spellStart"/>
      <w:proofErr w:type="gramStart"/>
      <w:r w:rsidRPr="00320828">
        <w:rPr>
          <w:rFonts w:ascii="Consolas" w:hAnsi="Consolas" w:cs="宋体"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.db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[</w:t>
      </w:r>
      <w:proofErr w:type="spellStart"/>
      <w:proofErr w:type="gramEnd"/>
      <w:r w:rsidRPr="00320828">
        <w:rPr>
          <w:rFonts w:ascii="Consolas" w:hAnsi="Consolas" w:cs="宋体"/>
          <w:color w:val="FD971F"/>
          <w:kern w:val="0"/>
          <w:sz w:val="36"/>
          <w:szCs w:val="36"/>
        </w:rPr>
        <w:t>self</w:t>
      </w: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.collection_name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].insert(</w:t>
      </w:r>
      <w:proofErr w:type="spellStart"/>
      <w:r w:rsidRPr="00320828">
        <w:rPr>
          <w:rFonts w:ascii="Consolas" w:hAnsi="Consolas" w:cs="宋体"/>
          <w:i/>
          <w:iCs/>
          <w:color w:val="66D9EF"/>
          <w:kern w:val="0"/>
          <w:sz w:val="36"/>
          <w:szCs w:val="36"/>
        </w:rPr>
        <w:t>dict</w:t>
      </w:r>
      <w:proofErr w:type="spell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>(item))</w:t>
      </w:r>
    </w:p>
    <w:p w:rsidR="00320828" w:rsidRPr="00320828" w:rsidRDefault="00320828" w:rsidP="00320828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       </w:t>
      </w:r>
      <w:proofErr w:type="gramStart"/>
      <w:r w:rsidRPr="00320828">
        <w:rPr>
          <w:rFonts w:ascii="Consolas" w:hAnsi="Consolas" w:cs="宋体"/>
          <w:color w:val="F92672"/>
          <w:kern w:val="0"/>
          <w:sz w:val="36"/>
          <w:szCs w:val="36"/>
        </w:rPr>
        <w:t>return</w:t>
      </w:r>
      <w:proofErr w:type="gramEnd"/>
      <w:r w:rsidRPr="00320828">
        <w:rPr>
          <w:rFonts w:ascii="Consolas" w:hAnsi="Consolas" w:cs="宋体"/>
          <w:color w:val="F8F8F2"/>
          <w:kern w:val="0"/>
          <w:sz w:val="36"/>
          <w:szCs w:val="36"/>
        </w:rPr>
        <w:t xml:space="preserve"> item</w:t>
      </w:r>
    </w:p>
    <w:p w:rsidR="00C65E0F" w:rsidRPr="00C65E0F" w:rsidRDefault="00C65E0F" w:rsidP="00C65E0F">
      <w:pPr>
        <w:widowControl/>
        <w:shd w:val="clear" w:color="auto" w:fill="272822"/>
        <w:spacing w:line="525" w:lineRule="atLeast"/>
        <w:jc w:val="left"/>
        <w:rPr>
          <w:rFonts w:ascii="Consolas" w:hAnsi="Consolas" w:cs="宋体"/>
          <w:color w:val="F8F8F2"/>
          <w:kern w:val="0"/>
          <w:sz w:val="39"/>
          <w:szCs w:val="39"/>
        </w:rPr>
      </w:pPr>
    </w:p>
    <w:p w:rsidR="00C65E0F" w:rsidRPr="00C65E0F" w:rsidRDefault="00C65E0F" w:rsidP="00C65E0F">
      <w:pPr>
        <w:pStyle w:val="a0"/>
        <w:ind w:firstLine="720"/>
        <w:rPr>
          <w:lang w:val="en-US"/>
        </w:rPr>
      </w:pPr>
    </w:p>
    <w:p w:rsidR="0053149E" w:rsidRDefault="0053149E" w:rsidP="000B60DB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settings</w:t>
      </w:r>
      <w:r>
        <w:rPr>
          <w:rFonts w:hint="eastAsia"/>
        </w:rPr>
        <w:t>文件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# -*- coding: utf-8 -*-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BOT_NAME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tencent_spider</w:t>
      </w:r>
      <w:proofErr w:type="spellEnd"/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'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SPIDER_MODULES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[</w:t>
      </w:r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tencent_spider.spiders</w:t>
      </w:r>
      <w:proofErr w:type="spellEnd"/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'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>]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NEWSPIDER_MODULE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tencent_spider.spiders</w:t>
      </w:r>
      <w:proofErr w:type="spellEnd"/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'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保存日志信息的文件名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# LOG_FILE = "tencentlog.log"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保存日志等级，低于</w:t>
      </w: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|</w:t>
      </w: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等于此等级的信息都被保存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LOG_LEVEL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"DEBUG"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# mongo</w:t>
      </w: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数据库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MONGO_URI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="00AE4866">
        <w:rPr>
          <w:rFonts w:ascii="Consolas" w:hAnsi="Consolas" w:cs="宋体"/>
          <w:color w:val="E6DB74"/>
          <w:kern w:val="0"/>
          <w:sz w:val="36"/>
          <w:szCs w:val="36"/>
        </w:rPr>
        <w:t>"</w:t>
      </w:r>
      <w:proofErr w:type="spellStart"/>
      <w:r w:rsidR="00AE4866">
        <w:rPr>
          <w:rFonts w:ascii="Consolas" w:hAnsi="Consolas" w:cs="宋体"/>
          <w:color w:val="E6DB74"/>
          <w:kern w:val="0"/>
          <w:sz w:val="36"/>
          <w:szCs w:val="36"/>
        </w:rPr>
        <w:t>mongodb</w:t>
      </w:r>
      <w:proofErr w:type="spellEnd"/>
      <w:proofErr w:type="gramStart"/>
      <w:r w:rsidR="00AE4866">
        <w:rPr>
          <w:rFonts w:ascii="Consolas" w:hAnsi="Consolas" w:cs="宋体"/>
          <w:color w:val="E6DB74"/>
          <w:kern w:val="0"/>
          <w:sz w:val="36"/>
          <w:szCs w:val="36"/>
        </w:rPr>
        <w:t>:/</w:t>
      </w:r>
      <w:proofErr w:type="gramEnd"/>
      <w:r w:rsidR="00AE4866">
        <w:rPr>
          <w:rFonts w:ascii="Consolas" w:hAnsi="Consolas" w:cs="宋体"/>
          <w:color w:val="E6DB74"/>
          <w:kern w:val="0"/>
          <w:sz w:val="36"/>
          <w:szCs w:val="36"/>
        </w:rPr>
        <w:t>/</w:t>
      </w:r>
      <w:r w:rsidR="00AE4866">
        <w:rPr>
          <w:rFonts w:ascii="Consolas" w:hAnsi="Consolas" w:cs="宋体" w:hint="eastAsia"/>
          <w:color w:val="E6DB74"/>
          <w:kern w:val="0"/>
          <w:sz w:val="36"/>
          <w:szCs w:val="36"/>
        </w:rPr>
        <w:t>ip</w:t>
      </w:r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:27017"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# MONGO_DATABASE=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# Crawl responsibly by identifying yourself (and your website) on the user-agent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USER_AGENT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 xml:space="preserve">"Mozilla/5.0 (Windows NT 10.0; WOW64) </w:t>
      </w:r>
      <w:proofErr w:type="spellStart"/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AppleWebKit</w:t>
      </w:r>
      <w:proofErr w:type="spellEnd"/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/537.36 (KHTML, like Gecko) Chrome/56.0.2924.87 Safari/537.36"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 xml:space="preserve"># </w:t>
      </w:r>
      <w:proofErr w:type="gramStart"/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Obey</w:t>
      </w:r>
      <w:proofErr w:type="gramEnd"/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 xml:space="preserve"> robots.txt rules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ROBOTSTXT_OBEY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False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# Disable cookies (enabled by default)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COOKIES_ENABLED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False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# Configure item pipelines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# See https://doc.scrapy.org/en/latest/topics/item-pipeline.html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ITEM_PIPELINES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</w:t>
      </w:r>
      <w:r w:rsidRPr="00212920">
        <w:rPr>
          <w:rFonts w:ascii="Consolas" w:hAnsi="Consolas" w:cs="宋体"/>
          <w:color w:val="F92672"/>
          <w:kern w:val="0"/>
          <w:sz w:val="36"/>
          <w:szCs w:val="36"/>
        </w:rPr>
        <w:t>=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{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# '</w:t>
      </w:r>
      <w:proofErr w:type="spellStart"/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tencent_spider.pipelines.TencentPipeline</w:t>
      </w:r>
      <w:proofErr w:type="spellEnd"/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': 300,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# '</w:t>
      </w:r>
      <w:proofErr w:type="spellStart"/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tencent_spider.pipelines.PeoplePipeline</w:t>
      </w:r>
      <w:proofErr w:type="spellEnd"/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': 400,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# '</w:t>
      </w:r>
      <w:proofErr w:type="spellStart"/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tencent_spider.pipelines.DuplicatesPipeline</w:t>
      </w:r>
      <w:proofErr w:type="spellEnd"/>
      <w:r w:rsidRPr="00212920">
        <w:rPr>
          <w:rFonts w:ascii="Consolas" w:hAnsi="Consolas" w:cs="宋体"/>
          <w:color w:val="75715E"/>
          <w:kern w:val="0"/>
          <w:sz w:val="36"/>
          <w:szCs w:val="36"/>
        </w:rPr>
        <w:t>': 500,</w:t>
      </w:r>
    </w:p>
    <w:p w:rsidR="00212920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    </w:t>
      </w:r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'</w:t>
      </w:r>
      <w:proofErr w:type="spellStart"/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tencent_spider.pipelines.MongoPipeline</w:t>
      </w:r>
      <w:proofErr w:type="spellEnd"/>
      <w:r w:rsidRPr="00212920">
        <w:rPr>
          <w:rFonts w:ascii="Consolas" w:hAnsi="Consolas" w:cs="宋体"/>
          <w:color w:val="E6DB74"/>
          <w:kern w:val="0"/>
          <w:sz w:val="36"/>
          <w:szCs w:val="36"/>
        </w:rPr>
        <w:t>'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 xml:space="preserve">: </w:t>
      </w:r>
      <w:r w:rsidRPr="00212920">
        <w:rPr>
          <w:rFonts w:ascii="Consolas" w:hAnsi="Consolas" w:cs="宋体"/>
          <w:color w:val="AE81FF"/>
          <w:kern w:val="0"/>
          <w:sz w:val="36"/>
          <w:szCs w:val="36"/>
        </w:rPr>
        <w:t>600</w:t>
      </w: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>,</w:t>
      </w:r>
    </w:p>
    <w:p w:rsidR="00E728FC" w:rsidRPr="00212920" w:rsidRDefault="00212920" w:rsidP="00212920">
      <w:pPr>
        <w:widowControl/>
        <w:shd w:val="clear" w:color="auto" w:fill="272822"/>
        <w:spacing w:line="480" w:lineRule="atLeast"/>
        <w:jc w:val="left"/>
        <w:rPr>
          <w:rFonts w:ascii="Consolas" w:hAnsi="Consolas" w:cs="宋体"/>
          <w:color w:val="F8F8F2"/>
          <w:kern w:val="0"/>
          <w:sz w:val="36"/>
          <w:szCs w:val="36"/>
        </w:rPr>
      </w:pPr>
      <w:r w:rsidRPr="00212920">
        <w:rPr>
          <w:rFonts w:ascii="Consolas" w:hAnsi="Consolas" w:cs="宋体"/>
          <w:color w:val="F8F8F2"/>
          <w:kern w:val="0"/>
          <w:sz w:val="36"/>
          <w:szCs w:val="36"/>
        </w:rPr>
        <w:t>}</w:t>
      </w:r>
    </w:p>
    <w:p w:rsidR="00E728FC" w:rsidRPr="00E728FC" w:rsidRDefault="00E728FC" w:rsidP="00E728FC">
      <w:pPr>
        <w:pStyle w:val="a0"/>
        <w:ind w:firstLine="720"/>
        <w:rPr>
          <w:lang w:val="en-US"/>
        </w:rPr>
      </w:pPr>
    </w:p>
    <w:p w:rsidR="00D90E6F" w:rsidRDefault="000F7158" w:rsidP="000F7158">
      <w:pPr>
        <w:pStyle w:val="1"/>
      </w:pPr>
      <w:r>
        <w:rPr>
          <w:rFonts w:hint="eastAsia"/>
        </w:rPr>
        <w:t>启动爬虫</w:t>
      </w:r>
    </w:p>
    <w:p w:rsidR="000F7158" w:rsidRDefault="002B5970" w:rsidP="000F7158">
      <w:pPr>
        <w:pStyle w:val="a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scrapy</w:t>
      </w:r>
      <w:proofErr w:type="spellEnd"/>
      <w:proofErr w:type="gramEnd"/>
      <w:r>
        <w:rPr>
          <w:lang w:val="en-US"/>
        </w:rPr>
        <w:t xml:space="preserve"> crawl </w:t>
      </w:r>
      <w:proofErr w:type="spellStart"/>
      <w:r>
        <w:rPr>
          <w:lang w:val="en-US"/>
        </w:rPr>
        <w:t>ten</w:t>
      </w:r>
      <w:r>
        <w:rPr>
          <w:rFonts w:hint="eastAsia"/>
          <w:lang w:val="en-US"/>
        </w:rPr>
        <w:t>cent</w:t>
      </w:r>
      <w:proofErr w:type="spellEnd"/>
    </w:p>
    <w:p w:rsidR="006C437A" w:rsidRDefault="006C437A" w:rsidP="000F7158">
      <w:pPr>
        <w:pStyle w:val="a0"/>
        <w:ind w:firstLine="720"/>
        <w:rPr>
          <w:lang w:val="en-US"/>
        </w:rPr>
      </w:pPr>
    </w:p>
    <w:p w:rsidR="0071654F" w:rsidRDefault="00C23AB1" w:rsidP="0071654F">
      <w:pPr>
        <w:pStyle w:val="1"/>
      </w:pPr>
      <w:r>
        <w:rPr>
          <w:rFonts w:hint="eastAsia"/>
        </w:rPr>
        <w:t>查看存储</w:t>
      </w:r>
      <w:r w:rsidR="0071654F">
        <w:rPr>
          <w:rFonts w:hint="eastAsia"/>
        </w:rPr>
        <w:t>到</w:t>
      </w:r>
      <w:r w:rsidR="0071654F">
        <w:rPr>
          <w:rFonts w:hint="eastAsia"/>
        </w:rPr>
        <w:t>MongoDB</w:t>
      </w:r>
      <w:r w:rsidR="0071654F">
        <w:rPr>
          <w:rFonts w:hint="eastAsia"/>
        </w:rPr>
        <w:t>中的数据</w:t>
      </w:r>
    </w:p>
    <w:p w:rsidR="0071654F" w:rsidRPr="0071654F" w:rsidRDefault="0071654F" w:rsidP="0071654F">
      <w:pPr>
        <w:pStyle w:val="a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F9321" wp14:editId="2D7ACAFA">
            <wp:extent cx="7077075" cy="3743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2725" cy="374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7A" w:rsidRDefault="005220B3" w:rsidP="005F4E23">
      <w:pPr>
        <w:pStyle w:val="1"/>
      </w:pPr>
      <w:r>
        <w:rPr>
          <w:rFonts w:hint="eastAsia"/>
        </w:rPr>
        <w:t>PyCharm</w:t>
      </w:r>
      <w:r>
        <w:rPr>
          <w:rFonts w:hint="eastAsia"/>
        </w:rPr>
        <w:t>中启动爬虫</w:t>
      </w:r>
    </w:p>
    <w:p w:rsidR="00890640" w:rsidRPr="00890640" w:rsidRDefault="0086277F" w:rsidP="00890640">
      <w:pPr>
        <w:pStyle w:val="2"/>
      </w:pPr>
      <w:r>
        <w:rPr>
          <w:rFonts w:hint="eastAsia"/>
        </w:rPr>
        <w:t>+</w:t>
      </w:r>
      <w:bookmarkStart w:id="0" w:name="_GoBack"/>
      <w:bookmarkEnd w:id="0"/>
      <w:r w:rsidR="00890640">
        <w:rPr>
          <w:rFonts w:hint="eastAsia"/>
        </w:rPr>
        <w:t>编辑</w:t>
      </w:r>
      <w:r w:rsidR="00890640">
        <w:rPr>
          <w:rFonts w:hint="eastAsia"/>
        </w:rPr>
        <w:t>start.</w:t>
      </w:r>
      <w:proofErr w:type="gramStart"/>
      <w:r w:rsidR="00890640">
        <w:rPr>
          <w:rFonts w:hint="eastAsia"/>
        </w:rPr>
        <w:t>py</w:t>
      </w:r>
      <w:proofErr w:type="gramEnd"/>
    </w:p>
    <w:p w:rsidR="00087F17" w:rsidRDefault="00CD1888" w:rsidP="00087F17">
      <w:pPr>
        <w:pStyle w:val="a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11944" wp14:editId="6037E91C">
            <wp:extent cx="358140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A0" w:rsidRDefault="00A13DA0" w:rsidP="00087F17">
      <w:pPr>
        <w:pStyle w:val="a0"/>
        <w:ind w:firstLine="720"/>
        <w:rPr>
          <w:lang w:val="en-US"/>
        </w:rPr>
      </w:pPr>
    </w:p>
    <w:p w:rsidR="00A13DA0" w:rsidRPr="00A13DA0" w:rsidRDefault="00A13DA0" w:rsidP="00A13DA0">
      <w:pPr>
        <w:widowControl/>
        <w:shd w:val="clear" w:color="auto" w:fill="272822"/>
        <w:spacing w:line="525" w:lineRule="atLeast"/>
        <w:jc w:val="left"/>
        <w:rPr>
          <w:rFonts w:ascii="Consolas" w:hAnsi="Consolas" w:cs="宋体"/>
          <w:color w:val="F8F8F2"/>
          <w:kern w:val="0"/>
          <w:sz w:val="39"/>
          <w:szCs w:val="39"/>
        </w:rPr>
      </w:pPr>
      <w:proofErr w:type="gramStart"/>
      <w:r w:rsidRPr="00A13DA0">
        <w:rPr>
          <w:rFonts w:ascii="Consolas" w:hAnsi="Consolas" w:cs="宋体"/>
          <w:color w:val="F92672"/>
          <w:kern w:val="0"/>
          <w:sz w:val="39"/>
          <w:szCs w:val="39"/>
        </w:rPr>
        <w:t>from</w:t>
      </w:r>
      <w:proofErr w:type="gramEnd"/>
      <w:r w:rsidRPr="00A13DA0">
        <w:rPr>
          <w:rFonts w:ascii="Consolas" w:hAnsi="Consolas" w:cs="宋体"/>
          <w:color w:val="F8F8F2"/>
          <w:kern w:val="0"/>
          <w:sz w:val="39"/>
          <w:szCs w:val="39"/>
        </w:rPr>
        <w:t xml:space="preserve"> </w:t>
      </w:r>
      <w:proofErr w:type="spellStart"/>
      <w:r w:rsidRPr="00A13DA0">
        <w:rPr>
          <w:rFonts w:ascii="Consolas" w:hAnsi="Consolas" w:cs="宋体"/>
          <w:color w:val="F8F8F2"/>
          <w:kern w:val="0"/>
          <w:sz w:val="39"/>
          <w:szCs w:val="39"/>
        </w:rPr>
        <w:t>scrapy</w:t>
      </w:r>
      <w:proofErr w:type="spellEnd"/>
      <w:r w:rsidRPr="00A13DA0">
        <w:rPr>
          <w:rFonts w:ascii="Consolas" w:hAnsi="Consolas" w:cs="宋体"/>
          <w:color w:val="F8F8F2"/>
          <w:kern w:val="0"/>
          <w:sz w:val="39"/>
          <w:szCs w:val="39"/>
        </w:rPr>
        <w:t xml:space="preserve"> </w:t>
      </w:r>
      <w:r w:rsidRPr="00A13DA0">
        <w:rPr>
          <w:rFonts w:ascii="Consolas" w:hAnsi="Consolas" w:cs="宋体"/>
          <w:color w:val="F92672"/>
          <w:kern w:val="0"/>
          <w:sz w:val="39"/>
          <w:szCs w:val="39"/>
        </w:rPr>
        <w:t>import</w:t>
      </w:r>
      <w:r w:rsidRPr="00A13DA0">
        <w:rPr>
          <w:rFonts w:ascii="Consolas" w:hAnsi="Consolas" w:cs="宋体"/>
          <w:color w:val="F8F8F2"/>
          <w:kern w:val="0"/>
          <w:sz w:val="39"/>
          <w:szCs w:val="39"/>
        </w:rPr>
        <w:t xml:space="preserve"> </w:t>
      </w:r>
      <w:proofErr w:type="spellStart"/>
      <w:r w:rsidRPr="00A13DA0">
        <w:rPr>
          <w:rFonts w:ascii="Consolas" w:hAnsi="Consolas" w:cs="宋体"/>
          <w:color w:val="F8F8F2"/>
          <w:kern w:val="0"/>
          <w:sz w:val="39"/>
          <w:szCs w:val="39"/>
        </w:rPr>
        <w:t>cmdline</w:t>
      </w:r>
      <w:proofErr w:type="spellEnd"/>
    </w:p>
    <w:p w:rsidR="00A13DA0" w:rsidRPr="00A13DA0" w:rsidRDefault="00A13DA0" w:rsidP="00A13DA0">
      <w:pPr>
        <w:widowControl/>
        <w:shd w:val="clear" w:color="auto" w:fill="272822"/>
        <w:spacing w:line="525" w:lineRule="atLeast"/>
        <w:jc w:val="left"/>
        <w:rPr>
          <w:rFonts w:ascii="Consolas" w:hAnsi="Consolas" w:cs="宋体"/>
          <w:color w:val="F8F8F2"/>
          <w:kern w:val="0"/>
          <w:sz w:val="39"/>
          <w:szCs w:val="39"/>
        </w:rPr>
      </w:pPr>
    </w:p>
    <w:p w:rsidR="00A13DA0" w:rsidRPr="00A13DA0" w:rsidRDefault="00A13DA0" w:rsidP="00A13DA0">
      <w:pPr>
        <w:widowControl/>
        <w:shd w:val="clear" w:color="auto" w:fill="272822"/>
        <w:spacing w:line="525" w:lineRule="atLeast"/>
        <w:jc w:val="left"/>
        <w:rPr>
          <w:rFonts w:ascii="Consolas" w:hAnsi="Consolas" w:cs="宋体"/>
          <w:color w:val="F8F8F2"/>
          <w:kern w:val="0"/>
          <w:sz w:val="39"/>
          <w:szCs w:val="39"/>
        </w:rPr>
      </w:pPr>
      <w:proofErr w:type="spellStart"/>
      <w:proofErr w:type="gramStart"/>
      <w:r w:rsidRPr="00A13DA0">
        <w:rPr>
          <w:rFonts w:ascii="Consolas" w:hAnsi="Consolas" w:cs="宋体"/>
          <w:color w:val="F8F8F2"/>
          <w:kern w:val="0"/>
          <w:sz w:val="39"/>
          <w:szCs w:val="39"/>
        </w:rPr>
        <w:t>cmdline.execute</w:t>
      </w:r>
      <w:proofErr w:type="spellEnd"/>
      <w:r w:rsidRPr="00A13DA0">
        <w:rPr>
          <w:rFonts w:ascii="Consolas" w:hAnsi="Consolas" w:cs="宋体"/>
          <w:color w:val="F8F8F2"/>
          <w:kern w:val="0"/>
          <w:sz w:val="39"/>
          <w:szCs w:val="39"/>
        </w:rPr>
        <w:t>(</w:t>
      </w:r>
      <w:proofErr w:type="gramEnd"/>
      <w:r w:rsidR="00F91C32">
        <w:rPr>
          <w:rFonts w:ascii="Consolas" w:hAnsi="Consolas" w:cs="宋体"/>
          <w:color w:val="E6DB74"/>
          <w:kern w:val="0"/>
          <w:sz w:val="39"/>
          <w:szCs w:val="39"/>
        </w:rPr>
        <w:t>"</w:t>
      </w:r>
      <w:proofErr w:type="spellStart"/>
      <w:r w:rsidR="00F91C32">
        <w:rPr>
          <w:rFonts w:ascii="Consolas" w:hAnsi="Consolas" w:cs="宋体"/>
          <w:color w:val="E6DB74"/>
          <w:kern w:val="0"/>
          <w:sz w:val="39"/>
          <w:szCs w:val="39"/>
        </w:rPr>
        <w:t>scrapy</w:t>
      </w:r>
      <w:proofErr w:type="spellEnd"/>
      <w:r w:rsidR="00F91C32">
        <w:rPr>
          <w:rFonts w:ascii="Consolas" w:hAnsi="Consolas" w:cs="宋体"/>
          <w:color w:val="E6DB74"/>
          <w:kern w:val="0"/>
          <w:sz w:val="39"/>
          <w:szCs w:val="39"/>
        </w:rPr>
        <w:t xml:space="preserve"> crawl </w:t>
      </w:r>
      <w:proofErr w:type="spellStart"/>
      <w:r w:rsidR="00F91C32">
        <w:rPr>
          <w:rFonts w:ascii="Consolas" w:hAnsi="Consolas" w:cs="宋体" w:hint="eastAsia"/>
          <w:color w:val="E6DB74"/>
          <w:kern w:val="0"/>
          <w:sz w:val="39"/>
          <w:szCs w:val="39"/>
        </w:rPr>
        <w:t>tencent</w:t>
      </w:r>
      <w:proofErr w:type="spellEnd"/>
      <w:r w:rsidRPr="00A13DA0">
        <w:rPr>
          <w:rFonts w:ascii="Consolas" w:hAnsi="Consolas" w:cs="宋体"/>
          <w:color w:val="E6DB74"/>
          <w:kern w:val="0"/>
          <w:sz w:val="39"/>
          <w:szCs w:val="39"/>
        </w:rPr>
        <w:t>"</w:t>
      </w:r>
      <w:r w:rsidRPr="00A13DA0">
        <w:rPr>
          <w:rFonts w:ascii="Consolas" w:hAnsi="Consolas" w:cs="宋体"/>
          <w:color w:val="F8F8F2"/>
          <w:kern w:val="0"/>
          <w:sz w:val="39"/>
          <w:szCs w:val="39"/>
        </w:rPr>
        <w:t>.split())</w:t>
      </w:r>
    </w:p>
    <w:p w:rsidR="00A13DA0" w:rsidRPr="00A13DA0" w:rsidRDefault="00A13DA0" w:rsidP="00087F17">
      <w:pPr>
        <w:pStyle w:val="a0"/>
        <w:ind w:firstLine="720"/>
        <w:rPr>
          <w:lang w:val="en-US"/>
        </w:rPr>
      </w:pPr>
    </w:p>
    <w:p w:rsidR="00A70DA7" w:rsidRDefault="00A70DA7" w:rsidP="00A70DA7">
      <w:pPr>
        <w:pStyle w:val="a0"/>
        <w:ind w:firstLine="720"/>
        <w:rPr>
          <w:lang w:val="en-US"/>
        </w:rPr>
      </w:pPr>
    </w:p>
    <w:p w:rsidR="00845936" w:rsidRDefault="00845936" w:rsidP="0084593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Edit Configuration</w:t>
      </w:r>
    </w:p>
    <w:p w:rsidR="002202B7" w:rsidRDefault="002202B7" w:rsidP="002202B7">
      <w:pPr>
        <w:pStyle w:val="a0"/>
        <w:ind w:firstLine="720"/>
        <w:rPr>
          <w:lang w:val="en-US"/>
        </w:rPr>
      </w:pPr>
    </w:p>
    <w:p w:rsidR="00CB63AD" w:rsidRDefault="00CB63AD" w:rsidP="002202B7">
      <w:pPr>
        <w:pStyle w:val="a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4482EE" wp14:editId="375FB9F4">
            <wp:extent cx="50482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B7" w:rsidRDefault="002202B7" w:rsidP="002202B7">
      <w:pPr>
        <w:pStyle w:val="a0"/>
        <w:ind w:firstLine="720"/>
        <w:rPr>
          <w:lang w:val="en-US"/>
        </w:rPr>
      </w:pPr>
    </w:p>
    <w:p w:rsidR="002202B7" w:rsidRDefault="006B682A" w:rsidP="002202B7">
      <w:pPr>
        <w:pStyle w:val="a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8DF30" wp14:editId="0C5F4F4B">
            <wp:extent cx="3038475" cy="5133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59" w:rsidRDefault="003A4E59" w:rsidP="004B4235">
      <w:pPr>
        <w:pStyle w:val="a0"/>
        <w:ind w:firstLineChars="0" w:firstLine="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5005AB" w:rsidP="002202B7">
      <w:pPr>
        <w:pStyle w:val="a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A0FD97" wp14:editId="0002ED95">
            <wp:extent cx="5486400" cy="24853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Default="00453250" w:rsidP="002202B7">
      <w:pPr>
        <w:pStyle w:val="a0"/>
        <w:ind w:firstLine="720"/>
        <w:rPr>
          <w:lang w:val="en-US"/>
        </w:rPr>
      </w:pPr>
    </w:p>
    <w:p w:rsidR="00453250" w:rsidRPr="002202B7" w:rsidRDefault="00453250" w:rsidP="002202B7">
      <w:pPr>
        <w:pStyle w:val="a0"/>
        <w:ind w:firstLine="720"/>
        <w:rPr>
          <w:lang w:val="en-US"/>
        </w:rPr>
      </w:pPr>
    </w:p>
    <w:sectPr w:rsidR="00453250" w:rsidRPr="002202B7" w:rsidSect="00595E23">
      <w:footerReference w:type="default" r:id="rId14"/>
      <w:pgSz w:w="11906" w:h="16838" w:code="9"/>
      <w:pgMar w:top="1814" w:right="1588" w:bottom="1701" w:left="1701" w:header="1298" w:footer="1298" w:gutter="0"/>
      <w:cols w:space="425"/>
      <w:docGrid w:linePitch="391" w:charSpace="26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D44" w:rsidRDefault="00C63D44" w:rsidP="00C23318">
      <w:pPr>
        <w:ind w:right="-31"/>
      </w:pPr>
      <w:r>
        <w:separator/>
      </w:r>
    </w:p>
  </w:endnote>
  <w:endnote w:type="continuationSeparator" w:id="0">
    <w:p w:rsidR="00C63D44" w:rsidRDefault="00C63D44" w:rsidP="00C23318">
      <w:pPr>
        <w:ind w:right="-3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BC7" w:rsidRDefault="00C02BC7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6277F" w:rsidRPr="0086277F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C02BC7" w:rsidRDefault="00C02BC7" w:rsidP="00C23318">
    <w:pPr>
      <w:pStyle w:val="a5"/>
      <w:ind w:right="-31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D44" w:rsidRDefault="00C63D44" w:rsidP="00C23318">
      <w:pPr>
        <w:ind w:right="-31"/>
      </w:pPr>
      <w:r>
        <w:separator/>
      </w:r>
    </w:p>
  </w:footnote>
  <w:footnote w:type="continuationSeparator" w:id="0">
    <w:p w:rsidR="00C63D44" w:rsidRDefault="00C63D44" w:rsidP="00C23318">
      <w:pPr>
        <w:ind w:right="-3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C4A547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">
    <w:nsid w:val="03660CCC"/>
    <w:multiLevelType w:val="hybridMultilevel"/>
    <w:tmpl w:val="8FAE987A"/>
    <w:lvl w:ilvl="0" w:tplc="01C8AD7A">
      <w:numFmt w:val="bullet"/>
      <w:lvlText w:val=""/>
      <w:lvlJc w:val="left"/>
      <w:pPr>
        <w:ind w:left="9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08C767E9"/>
    <w:multiLevelType w:val="hybridMultilevel"/>
    <w:tmpl w:val="EA4E4404"/>
    <w:lvl w:ilvl="0" w:tplc="63F8BD48">
      <w:start w:val="1"/>
      <w:numFmt w:val="decimal"/>
      <w:lvlText w:val="%1.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0C333510"/>
    <w:multiLevelType w:val="hybridMultilevel"/>
    <w:tmpl w:val="F6A4AB3C"/>
    <w:lvl w:ilvl="0" w:tplc="F398B20C">
      <w:start w:val="1"/>
      <w:numFmt w:val="decimal"/>
      <w:lvlText w:val="%1."/>
      <w:lvlJc w:val="left"/>
      <w:pPr>
        <w:ind w:left="19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5" w:hanging="420"/>
      </w:pPr>
    </w:lvl>
    <w:lvl w:ilvl="2" w:tplc="0409001B" w:tentative="1">
      <w:start w:val="1"/>
      <w:numFmt w:val="lowerRoman"/>
      <w:lvlText w:val="%3."/>
      <w:lvlJc w:val="right"/>
      <w:pPr>
        <w:ind w:left="2515" w:hanging="420"/>
      </w:pPr>
    </w:lvl>
    <w:lvl w:ilvl="3" w:tplc="0409000F" w:tentative="1">
      <w:start w:val="1"/>
      <w:numFmt w:val="decimal"/>
      <w:lvlText w:val="%4."/>
      <w:lvlJc w:val="left"/>
      <w:pPr>
        <w:ind w:left="2935" w:hanging="420"/>
      </w:pPr>
    </w:lvl>
    <w:lvl w:ilvl="4" w:tplc="04090019" w:tentative="1">
      <w:start w:val="1"/>
      <w:numFmt w:val="lowerLetter"/>
      <w:lvlText w:val="%5)"/>
      <w:lvlJc w:val="left"/>
      <w:pPr>
        <w:ind w:left="3355" w:hanging="420"/>
      </w:pPr>
    </w:lvl>
    <w:lvl w:ilvl="5" w:tplc="0409001B" w:tentative="1">
      <w:start w:val="1"/>
      <w:numFmt w:val="lowerRoman"/>
      <w:lvlText w:val="%6."/>
      <w:lvlJc w:val="right"/>
      <w:pPr>
        <w:ind w:left="3775" w:hanging="420"/>
      </w:pPr>
    </w:lvl>
    <w:lvl w:ilvl="6" w:tplc="0409000F" w:tentative="1">
      <w:start w:val="1"/>
      <w:numFmt w:val="decimal"/>
      <w:lvlText w:val="%7."/>
      <w:lvlJc w:val="left"/>
      <w:pPr>
        <w:ind w:left="4195" w:hanging="420"/>
      </w:pPr>
    </w:lvl>
    <w:lvl w:ilvl="7" w:tplc="04090019" w:tentative="1">
      <w:start w:val="1"/>
      <w:numFmt w:val="lowerLetter"/>
      <w:lvlText w:val="%8)"/>
      <w:lvlJc w:val="left"/>
      <w:pPr>
        <w:ind w:left="4615" w:hanging="420"/>
      </w:pPr>
    </w:lvl>
    <w:lvl w:ilvl="8" w:tplc="0409001B" w:tentative="1">
      <w:start w:val="1"/>
      <w:numFmt w:val="lowerRoman"/>
      <w:lvlText w:val="%9."/>
      <w:lvlJc w:val="right"/>
      <w:pPr>
        <w:ind w:left="5035" w:hanging="420"/>
      </w:pPr>
    </w:lvl>
  </w:abstractNum>
  <w:abstractNum w:abstractNumId="4">
    <w:nsid w:val="14815964"/>
    <w:multiLevelType w:val="hybridMultilevel"/>
    <w:tmpl w:val="812AC00A"/>
    <w:lvl w:ilvl="0" w:tplc="A47A447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5965324"/>
    <w:multiLevelType w:val="hybridMultilevel"/>
    <w:tmpl w:val="0E427670"/>
    <w:lvl w:ilvl="0" w:tplc="70108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524827"/>
    <w:multiLevelType w:val="hybridMultilevel"/>
    <w:tmpl w:val="D902CF2E"/>
    <w:lvl w:ilvl="0" w:tplc="53D0BA68">
      <w:numFmt w:val="bullet"/>
      <w:lvlText w:val=""/>
      <w:lvlJc w:val="left"/>
      <w:pPr>
        <w:ind w:left="9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20"/>
      </w:pPr>
      <w:rPr>
        <w:rFonts w:ascii="Wingdings" w:hAnsi="Wingdings" w:hint="default"/>
      </w:rPr>
    </w:lvl>
  </w:abstractNum>
  <w:abstractNum w:abstractNumId="7">
    <w:nsid w:val="184E1D1C"/>
    <w:multiLevelType w:val="hybridMultilevel"/>
    <w:tmpl w:val="E29C1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986B2D"/>
    <w:multiLevelType w:val="hybridMultilevel"/>
    <w:tmpl w:val="CE7612C0"/>
    <w:lvl w:ilvl="0" w:tplc="729420B4">
      <w:start w:val="1"/>
      <w:numFmt w:val="decimal"/>
      <w:lvlText w:val="%1. 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B90178E"/>
    <w:multiLevelType w:val="hybridMultilevel"/>
    <w:tmpl w:val="0C602000"/>
    <w:lvl w:ilvl="0" w:tplc="366E9EBC">
      <w:numFmt w:val="bullet"/>
      <w:lvlText w:val=""/>
      <w:lvlJc w:val="left"/>
      <w:pPr>
        <w:ind w:left="9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1B972B26"/>
    <w:multiLevelType w:val="multilevel"/>
    <w:tmpl w:val="3A040016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F3D234A"/>
    <w:multiLevelType w:val="hybridMultilevel"/>
    <w:tmpl w:val="B86A3730"/>
    <w:lvl w:ilvl="0" w:tplc="D488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FB70CD"/>
    <w:multiLevelType w:val="hybridMultilevel"/>
    <w:tmpl w:val="958CBA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3925C4"/>
    <w:multiLevelType w:val="hybridMultilevel"/>
    <w:tmpl w:val="C4324914"/>
    <w:lvl w:ilvl="0" w:tplc="15B8B900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>
    <w:nsid w:val="28126C19"/>
    <w:multiLevelType w:val="hybridMultilevel"/>
    <w:tmpl w:val="E34212F8"/>
    <w:lvl w:ilvl="0" w:tplc="02AA976E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DB53D85"/>
    <w:multiLevelType w:val="hybridMultilevel"/>
    <w:tmpl w:val="0732634C"/>
    <w:lvl w:ilvl="0" w:tplc="E284781A">
      <w:start w:val="1"/>
      <w:numFmt w:val="bullet"/>
      <w:lvlText w:val=""/>
      <w:lvlJc w:val="left"/>
      <w:pPr>
        <w:ind w:left="360" w:hanging="360"/>
      </w:pPr>
      <w:rPr>
        <w:rFonts w:ascii="Symbol" w:eastAsia="宋体" w:hAnsi="Symbol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123495B"/>
    <w:multiLevelType w:val="multilevel"/>
    <w:tmpl w:val="E564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2E30EE"/>
    <w:multiLevelType w:val="hybridMultilevel"/>
    <w:tmpl w:val="3318A462"/>
    <w:lvl w:ilvl="0" w:tplc="9D30D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7072BA"/>
    <w:multiLevelType w:val="hybridMultilevel"/>
    <w:tmpl w:val="869EC9F4"/>
    <w:lvl w:ilvl="0" w:tplc="2F344690">
      <w:start w:val="1"/>
      <w:numFmt w:val="decimal"/>
      <w:lvlText w:val="%1.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9">
    <w:nsid w:val="349D3A95"/>
    <w:multiLevelType w:val="hybridMultilevel"/>
    <w:tmpl w:val="977614E2"/>
    <w:lvl w:ilvl="0" w:tplc="97DE97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154A34"/>
    <w:multiLevelType w:val="hybridMultilevel"/>
    <w:tmpl w:val="EB8CEAB8"/>
    <w:lvl w:ilvl="0" w:tplc="7EDE92F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3E1F756F"/>
    <w:multiLevelType w:val="hybridMultilevel"/>
    <w:tmpl w:val="96F6F294"/>
    <w:lvl w:ilvl="0" w:tplc="30F21C5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46A0350E"/>
    <w:multiLevelType w:val="hybridMultilevel"/>
    <w:tmpl w:val="43D25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F5233B"/>
    <w:multiLevelType w:val="hybridMultilevel"/>
    <w:tmpl w:val="0C06BE7C"/>
    <w:lvl w:ilvl="0" w:tplc="5FA82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1D3C5A"/>
    <w:multiLevelType w:val="hybridMultilevel"/>
    <w:tmpl w:val="215E905E"/>
    <w:lvl w:ilvl="0" w:tplc="DCAEABC2">
      <w:start w:val="1"/>
      <w:numFmt w:val="decimal"/>
      <w:lvlText w:val="(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51309A6"/>
    <w:multiLevelType w:val="hybridMultilevel"/>
    <w:tmpl w:val="B0B252BC"/>
    <w:lvl w:ilvl="0" w:tplc="92DC6E8E">
      <w:start w:val="1"/>
      <w:numFmt w:val="decimal"/>
      <w:lvlText w:val="%1.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7">
    <w:nsid w:val="55B95810"/>
    <w:multiLevelType w:val="multilevel"/>
    <w:tmpl w:val="DE364A6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58446567"/>
    <w:multiLevelType w:val="hybridMultilevel"/>
    <w:tmpl w:val="7E32BF40"/>
    <w:lvl w:ilvl="0" w:tplc="AEFA37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ED665C"/>
    <w:multiLevelType w:val="multilevel"/>
    <w:tmpl w:val="5EE8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2F2509"/>
    <w:multiLevelType w:val="hybridMultilevel"/>
    <w:tmpl w:val="209416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E7E1C1D"/>
    <w:multiLevelType w:val="multilevel"/>
    <w:tmpl w:val="6CF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2502D3A"/>
    <w:multiLevelType w:val="hybridMultilevel"/>
    <w:tmpl w:val="C6F2EFBE"/>
    <w:lvl w:ilvl="0" w:tplc="72FCCCA8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5225B3C"/>
    <w:multiLevelType w:val="hybridMultilevel"/>
    <w:tmpl w:val="1B528BA4"/>
    <w:lvl w:ilvl="0" w:tplc="E368CD8C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7532421C"/>
    <w:multiLevelType w:val="hybridMultilevel"/>
    <w:tmpl w:val="247AB216"/>
    <w:lvl w:ilvl="0" w:tplc="AB5EAA62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5B0309F"/>
    <w:multiLevelType w:val="multilevel"/>
    <w:tmpl w:val="4358F45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0"/>
  </w:num>
  <w:num w:numId="2">
    <w:abstractNumId w:val="31"/>
  </w:num>
  <w:num w:numId="3">
    <w:abstractNumId w:val="10"/>
  </w:num>
  <w:num w:numId="4">
    <w:abstractNumId w:val="25"/>
  </w:num>
  <w:num w:numId="5">
    <w:abstractNumId w:val="33"/>
  </w:num>
  <w:num w:numId="6">
    <w:abstractNumId w:val="34"/>
  </w:num>
  <w:num w:numId="7">
    <w:abstractNumId w:val="23"/>
  </w:num>
  <w:num w:numId="8">
    <w:abstractNumId w:val="8"/>
  </w:num>
  <w:num w:numId="9">
    <w:abstractNumId w:val="10"/>
  </w:num>
  <w:num w:numId="10">
    <w:abstractNumId w:val="11"/>
  </w:num>
  <w:num w:numId="11">
    <w:abstractNumId w:val="30"/>
  </w:num>
  <w:num w:numId="12">
    <w:abstractNumId w:val="7"/>
  </w:num>
  <w:num w:numId="13">
    <w:abstractNumId w:val="21"/>
  </w:num>
  <w:num w:numId="14">
    <w:abstractNumId w:val="13"/>
  </w:num>
  <w:num w:numId="15">
    <w:abstractNumId w:val="14"/>
  </w:num>
  <w:num w:numId="16">
    <w:abstractNumId w:val="5"/>
  </w:num>
  <w:num w:numId="17">
    <w:abstractNumId w:val="24"/>
  </w:num>
  <w:num w:numId="18">
    <w:abstractNumId w:val="17"/>
  </w:num>
  <w:num w:numId="19">
    <w:abstractNumId w:val="28"/>
  </w:num>
  <w:num w:numId="20">
    <w:abstractNumId w:val="0"/>
  </w:num>
  <w:num w:numId="21">
    <w:abstractNumId w:val="36"/>
  </w:num>
  <w:num w:numId="22">
    <w:abstractNumId w:val="4"/>
  </w:num>
  <w:num w:numId="23">
    <w:abstractNumId w:val="19"/>
  </w:num>
  <w:num w:numId="24">
    <w:abstractNumId w:val="27"/>
  </w:num>
  <w:num w:numId="25">
    <w:abstractNumId w:val="12"/>
  </w:num>
  <w:num w:numId="26">
    <w:abstractNumId w:val="9"/>
  </w:num>
  <w:num w:numId="27">
    <w:abstractNumId w:val="1"/>
  </w:num>
  <w:num w:numId="28">
    <w:abstractNumId w:val="6"/>
  </w:num>
  <w:num w:numId="29">
    <w:abstractNumId w:val="35"/>
  </w:num>
  <w:num w:numId="30">
    <w:abstractNumId w:val="15"/>
  </w:num>
  <w:num w:numId="31">
    <w:abstractNumId w:val="3"/>
  </w:num>
  <w:num w:numId="32">
    <w:abstractNumId w:val="2"/>
  </w:num>
  <w:num w:numId="33">
    <w:abstractNumId w:val="26"/>
  </w:num>
  <w:num w:numId="34">
    <w:abstractNumId w:val="18"/>
  </w:num>
  <w:num w:numId="35">
    <w:abstractNumId w:val="16"/>
  </w:num>
  <w:num w:numId="36">
    <w:abstractNumId w:val="32"/>
  </w:num>
  <w:num w:numId="37">
    <w:abstractNumId w:val="29"/>
  </w:num>
  <w:num w:numId="38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hideSpelling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NE.Ref{0A9D6730-A85A-4D6E-B280-08228C40979F}" w:val=" ADDIN NE.Ref.{0A9D6730-A85A-4D6E-B280-08228C40979F}&lt;Citation&gt;&lt;Group&gt;&lt;References&gt;&lt;Item&gt;&lt;ID&gt;154&lt;/ID&gt;&lt;UID&gt;{37533A4F-CAD9-4C2B-8B52-8BAEFE935584}&lt;/UID&gt;&lt;Title&gt;风电对电力系统运行的价值分析&lt;/Title&gt;&lt;Template&gt;Journal Article&lt;/Template&gt;&lt;Star&gt;0&lt;/Star&gt;&lt;Tag&gt;0&lt;/Tag&gt;&lt;Author&gt;雷亚洲; 王伟胜; 印永华; 等&lt;/Author&gt;&lt;Year&gt;2002&lt;/Year&gt;&lt;Details&gt;&lt;_accessed&gt;60002583&lt;/_accessed&gt;&lt;_created&gt;60002583&lt;/_created&gt;&lt;_issue&gt;5&lt;/_issue&gt;&lt;_journal&gt;电网技术&lt;/_journal&gt;&lt;_modified&gt;60002583&lt;/_modified&gt;&lt;_pages&gt;10-14&lt;/_pages&gt;&lt;_volume&gt;1&lt;/_volume&gt;&lt;/Details&gt;&lt;Extra&gt;&lt;DBUID&gt;{F2F0BADE-0539-416F-8F99-9BE45C02286C}&lt;/DBUID&gt;&lt;/Extra&gt;&lt;/Item&gt;&lt;/References&gt;&lt;/Group&gt;&lt;/Citation&gt;_x000a_"/>
    <w:docVar w:name="NE.Ref{0D22E450-2E91-4A7F-B676-0526CE159ED4}" w:val=" ADDIN NE.Ref.{0D22E450-2E91-4A7F-B676-0526CE159ED4}&lt;Citation&gt;&lt;Group&gt;&lt;References&gt;&lt;Item&gt;&lt;ID&gt;155&lt;/ID&gt;&lt;UID&gt;{7A9FC973-BA94-4ADB-BB13-44B3C136D514}&lt;/UID&gt;&lt;Title&gt;Predicting the Wind&lt;/Title&gt;&lt;Template&gt;Journal Article&lt;/Template&gt;&lt;Star&gt;0&lt;/Star&gt;&lt;Tag&gt;0&lt;/Tag&gt;&lt;Author&gt;Ernst, Bernhard; Oakleaf, Brett; Ahlstrom, Mark L; Al, Et&lt;/Author&gt;&lt;Year&gt;2007&lt;/Year&gt;&lt;Details&gt;&lt;_accessed&gt;60002585&lt;/_accessed&gt;&lt;_created&gt;60002585&lt;/_created&gt;&lt;_issue&gt;11&lt;/_issue&gt;&lt;_journal&gt;IEEE power &amp;amp; energy magazine&lt;/_journal&gt;&lt;_modified&gt;60002585&lt;/_modified&gt;&lt;_pages&gt;79-89&lt;/_pages&gt;&lt;_volume&gt;11&lt;/_volume&gt;&lt;/Details&gt;&lt;Extra&gt;&lt;DBUID&gt;{F2F0BADE-0539-416F-8F99-9BE45C02286C}&lt;/DBUID&gt;&lt;/Extra&gt;&lt;/Item&gt;&lt;/References&gt;&lt;/Group&gt;&lt;/Citation&gt;_x000a_"/>
    <w:docVar w:name="NE.Ref{0EB554CB-DC60-49D0-A4B0-6D4A6B2CCFCF}" w:val=" ADDIN NE.Ref.{0EB554CB-DC60-49D0-A4B0-6D4A6B2CCFCF}&lt;Citation&gt;&lt;Group&gt;&lt;References&gt;&lt;Item&gt;&lt;ID&gt;157&lt;/ID&gt;&lt;UID&gt;{71040B8F-CB5A-4495-92AF-81A352D66670}&lt;/UID&gt;&lt;Title&gt;基于神经网络的海上风电场风速时间序列预测研究&lt;/Title&gt;&lt;Template&gt;Journal Article&lt;/Template&gt;&lt;Star&gt;0&lt;/Star&gt;&lt;Tag&gt;0&lt;/Tag&gt;&lt;Author&gt;肖永山; 王维庆; 霍晓萍&lt;/Author&gt;&lt;Year&gt;2007&lt;/Year&gt;&lt;Details&gt;&lt;_accessed&gt;60005417&lt;/_accessed&gt;&lt;_created&gt;60002587&lt;/_created&gt;&lt;_issue&gt;2&lt;/_issue&gt;&lt;_journal&gt;节能技术&lt;/_journal&gt;&lt;_modified&gt;60005417&lt;/_modified&gt;&lt;_pages&gt;106-108&lt;/_pages&gt;&lt;_volume&gt;25&lt;/_volume&gt;&lt;/Details&gt;&lt;Extra&gt;&lt;DBUID&gt;{F2F0BADE-0539-416F-8F99-9BE45C02286C}&lt;/DBUID&gt;&lt;/Extra&gt;&lt;/Item&gt;&lt;/References&gt;&lt;/Group&gt;&lt;/Citation&gt;_x000a_"/>
    <w:docVar w:name="NE.Ref{4C098E94-F5BE-4216-ACEB-25911E477E46}" w:val=" ADDIN NE.Ref.{4C098E94-F5BE-4216-ACEB-25911E477E46}&lt;Citation&gt;&lt;Group&gt;&lt;References&gt;&lt;Item&gt;&lt;ID&gt;155&lt;/ID&gt;&lt;UID&gt;{7A9FC973-BA94-4ADB-BB13-44B3C136D514}&lt;/UID&gt;&lt;Title&gt;Predicting the Wind&lt;/Title&gt;&lt;Template&gt;Journal Article&lt;/Template&gt;&lt;Star&gt;0&lt;/Star&gt;&lt;Tag&gt;0&lt;/Tag&gt;&lt;Author&gt;Ernst, Bernhard; Oakleaf, Brett; Ahlstrom, Mark L; Al, Et&lt;/Author&gt;&lt;Year&gt;2007&lt;/Year&gt;&lt;Details&gt;&lt;_accessed&gt;60002585&lt;/_accessed&gt;&lt;_created&gt;60002585&lt;/_created&gt;&lt;_issue&gt;11&lt;/_issue&gt;&lt;_journal&gt;IEEE power &amp;amp; energy magazine&lt;/_journal&gt;&lt;_modified&gt;60002585&lt;/_modified&gt;&lt;_pages&gt;79-89&lt;/_pages&gt;&lt;_volume&gt;11&lt;/_volume&gt;&lt;/Details&gt;&lt;Extra&gt;&lt;DBUID&gt;{F2F0BADE-0539-416F-8F99-9BE45C02286C}&lt;/DBUID&gt;&lt;/Extra&gt;&lt;/Item&gt;&lt;/References&gt;&lt;/Group&gt;&lt;Group&gt;&lt;References&gt;&lt;Item&gt;&lt;ID&gt;156&lt;/ID&gt;&lt;UID&gt;{04D4BEBB-8438-46F2-986E-DD532D254077}&lt;/UID&gt;&lt;Title&gt;Wind power usage and prediction prospects in Lithuania&lt;/Title&gt;&lt;Template&gt;Journal Article&lt;/Template&gt;&lt;Star&gt;0&lt;/Star&gt;&lt;Tag&gt;0&lt;/Tag&gt;&lt;Author&gt;Marciukaitis, Mantas; Katinas, Vladislovas; Kavaliauskas, Andrius&lt;/Author&gt;&lt;Year&gt;2008&lt;/Year&gt;&lt;Details&gt;&lt;_accessed&gt;60002586&lt;/_accessed&gt;&lt;_created&gt;60002586&lt;/_created&gt;&lt;_issue&gt;12&lt;/_issue&gt;&lt;_journal&gt;Renewable and Sustainable Energy Reviews&lt;/_journal&gt;&lt;_modified&gt;60002586&lt;/_modified&gt;&lt;_pages&gt;265-277&lt;/_pages&gt;&lt;_volume&gt;12&lt;/_volume&gt;&lt;/Details&gt;&lt;Extra&gt;&lt;DBUID&gt;{F2F0BADE-0539-416F-8F99-9BE45C02286C}&lt;/DBUID&gt;&lt;/Extra&gt;&lt;/Item&gt;&lt;/References&gt;&lt;/Group&gt;&lt;/Citation&gt;_x000a_"/>
    <w:docVar w:name="NE.Ref{4C134E95-38D0-4B90-9EE5-DE8A724AC1E6}" w:val=" ADDIN NE.Ref.{4C134E95-38D0-4B90-9EE5-DE8A724AC1E6}&lt;Citation&gt;&lt;Group&gt;&lt;References&gt;&lt;Item&gt;&lt;ID&gt;173&lt;/ID&gt;&lt;UID&gt;{D57569D4-DC91-4E77-86CE-2434B9F13E0E}&lt;/UID&gt;&lt;Title&gt;海上风力发电进展&lt;/Title&gt;&lt;Template&gt;Journal Article&lt;/Template&gt;&lt;Star&gt;0&lt;/Star&gt;&lt;Tag&gt;0&lt;/Tag&gt;&lt;Author&gt;李晓燕; 余志&lt;/Author&gt;&lt;Year&gt;2004&lt;/Year&gt;&lt;Details&gt;&lt;_journal&gt;太阳能学报&lt;/_journal&gt;&lt;_issue&gt;1&lt;/_issue&gt;&lt;_volume&gt;25&lt;/_volume&gt;&lt;_modified&gt;60017149&lt;/_modified&gt;&lt;_created&gt;60017134&lt;/_created&gt;&lt;_accessed&gt;60017149&lt;/_accessed&gt;&lt;_pages&gt;33-39&lt;/_pages&gt;&lt;/Details&gt;&lt;Extra&gt;&lt;DBUID&gt;{F2F0BADE-0539-416F-8F99-9BE45C02286C}&lt;/DBUID&gt;&lt;/Extra&gt;&lt;/Item&gt;&lt;/References&gt;&lt;/Group&gt;&lt;/Citation&gt;_x000a_"/>
    <w:docVar w:name="NE.Ref{4CB3DBEC-D52B-4D96-AE8A-F7F73F0D73FA}" w:val=" ADDIN NE.Ref.{4CB3DBEC-D52B-4D96-AE8A-F7F73F0D73FA}&lt;Citation&gt;&lt;Group&gt;&lt;References&gt;&lt;Item&gt;&lt;ID&gt;159&lt;/ID&gt;&lt;UID&gt;{9A079ADD-4ADB-42D4-A20A-C56720077D8C}&lt;/UID&gt;&lt;Title&gt;A sequential simulation technique for adequacy evaluation of generating systems including wind energy&lt;/Title&gt;&lt;Template&gt;Journal Article&lt;/Template&gt;&lt;Star&gt;0&lt;/Star&gt;&lt;Tag&gt;0&lt;/Tag&gt;&lt;Author&gt;R, Billinton; Chen, Hua; R, Ghajar&lt;/Author&gt;&lt;Year&gt;1996&lt;/Year&gt;&lt;Details&gt;&lt;_accessed&gt;60002589&lt;/_accessed&gt;&lt;_created&gt;60002589&lt;/_created&gt;&lt;_issue&gt;4&lt;/_issue&gt;&lt;_journal&gt;Energy Conversion&lt;/_journal&gt;&lt;_modified&gt;60002589&lt;/_modified&gt;&lt;_pages&gt;728-734&lt;/_pages&gt;&lt;_volume&gt;11&lt;/_volume&gt;&lt;/Details&gt;&lt;Extra&gt;&lt;DBUID&gt;{F2F0BADE-0539-416F-8F99-9BE45C02286C}&lt;/DBUID&gt;&lt;/Extra&gt;&lt;/Item&gt;&lt;/References&gt;&lt;/Group&gt;&lt;Group&gt;&lt;References&gt;&lt;Item&gt;&lt;ID&gt;160&lt;/ID&gt;&lt;UID&gt;{E0AEEAAB-04B4-4AFB-BC8E-9FE6530BCAAC}&lt;/UID&gt;&lt;Title&gt;Improved Grey predictor rolling models for wind power prediction&lt;/Title&gt;&lt;Template&gt;Journal Article&lt;/Template&gt;&lt;Star&gt;0&lt;/Star&gt;&lt;Tag&gt;0&lt;/Tag&gt;&lt;Author&gt;El-Fouly, THM; Saadany, EFEl; Salama, MMA&lt;/Author&gt;&lt;Year&gt;2007&lt;/Year&gt;&lt;Details&gt;&lt;_accessed&gt;60002591&lt;/_accessed&gt;&lt;_created&gt;60002591&lt;/_created&gt;&lt;_issue&gt;6&lt;/_issue&gt;&lt;_journal&gt;Generation Transmission &amp;amp; Distribution IET&lt;/_journal&gt;&lt;_modified&gt;60002591&lt;/_modified&gt;&lt;_volume&gt;1&lt;/_volume&gt;&lt;/Details&gt;&lt;Extra&gt;&lt;DBUID&gt;{F2F0BADE-0539-416F-8F99-9BE45C02286C}&lt;/DBUID&gt;&lt;/Extra&gt;&lt;/Item&gt;&lt;/References&gt;&lt;/Group&gt;&lt;/Citation&gt;_x000a_"/>
    <w:docVar w:name="NE.Ref{53F986A2-D04F-4AFC-BAA9-392526C4085A}" w:val=" ADDIN NE.Ref.{53F986A2-D04F-4AFC-BAA9-392526C4085A}&lt;Citation&gt;&lt;Group&gt;&lt;References&gt;&lt;Item&gt;&lt;ID&gt;174&lt;/ID&gt;&lt;UID&gt;{302B9484-B6B3-4CB9-BAAC-DF1ABFF67769}&lt;/UID&gt;&lt;Title&gt;投资海上风电成本评估的指导方案（上）&lt;/Title&gt;&lt;Template&gt;Journal Article&lt;/Template&gt;&lt;Star&gt;0&lt;/Star&gt;&lt;Tag&gt;0&lt;/Tag&gt;&lt;Author&gt;褚欣慰; 张舒杨&lt;/Author&gt;&lt;Year&gt;2012&lt;/Year&gt;&lt;Details&gt;&lt;_journal&gt;中国船检&lt;/_journal&gt;&lt;_issue&gt;7&lt;/_issue&gt;&lt;_volume&gt;2&lt;/_volume&gt;&lt;_pages&gt;75-78&lt;/_pages&gt;&lt;_modified&gt;60017153&lt;/_modified&gt;&lt;_created&gt;60017152&lt;/_created&gt;&lt;_accessed&gt;60017153&lt;/_accessed&gt;&lt;/Details&gt;&lt;Extra&gt;&lt;DBUID&gt;{F2F0BADE-0539-416F-8F99-9BE45C02286C}&lt;/DBUID&gt;&lt;/Extra&gt;&lt;/Item&gt;&lt;/References&gt;&lt;/Group&gt;&lt;Group&gt;&lt;References&gt;&lt;Item&gt;&lt;ID&gt;176&lt;/ID&gt;&lt;UID&gt;{E19E5CD9-41C6-4F25-B076-0A574C25BE31}&lt;/UID&gt;&lt;Title&gt;投资海上风电成本评估的指导方案（下）&lt;/Title&gt;&lt;Template&gt;Journal Article&lt;/Template&gt;&lt;Star&gt;0&lt;/Star&gt;&lt;Tag&gt;0&lt;/Tag&gt;&lt;Author&gt;褚欣慰; 张舒杨&lt;/Author&gt;&lt;Year&gt;2012&lt;/Year&gt;&lt;Details&gt;&lt;_journal&gt;中国船检&lt;/_journal&gt;&lt;_issue&gt;8&lt;/_issue&gt;&lt;_volume&gt;2&lt;/_volume&gt;&lt;_pages&gt;81-84&lt;/_pages&gt;&lt;_modified&gt;60017154&lt;/_modified&gt;&lt;_created&gt;60017154&lt;/_created&gt;&lt;_accessed&gt;60017154&lt;/_accessed&gt;&lt;/Details&gt;&lt;Extra&gt;&lt;DBUID&gt;{F2F0BADE-0539-416F-8F99-9BE45C02286C}&lt;/DBUID&gt;&lt;/Extra&gt;&lt;/Item&gt;&lt;/References&gt;&lt;/Group&gt;&lt;/Citation&gt;_x000a_"/>
    <w:docVar w:name="NE.Ref{56FD1EFF-5428-42A7-9294-E55A45DDF558}" w:val=" ADDIN NE.Ref.{56FD1EFF-5428-42A7-9294-E55A45DDF558}&lt;Citation&gt;&lt;Group&gt;&lt;References&gt;&lt;Item&gt;&lt;ID&gt;169&lt;/ID&gt;&lt;UID&gt;{4899D4F9-145E-4BCD-A78E-726FD4267502}&lt;/UID&gt;&lt;Title&gt;混沌时间序列分析及其应用&lt;/Title&gt;&lt;Template&gt;Book&lt;/Template&gt;&lt;Star&gt;0&lt;/Star&gt;&lt;Tag&gt;0&lt;/Tag&gt;&lt;Author&gt;吕金虎&lt;/Author&gt;&lt;Year&gt;2005&lt;/Year&gt;&lt;Details&gt;&lt;_accessed&gt;60002622&lt;/_accessed&gt;&lt;_created&gt;60002622&lt;/_created&gt;&lt;_modified&gt;60002622&lt;/_modified&gt;&lt;_pages&gt;57-66&lt;/_pages&gt;&lt;_place_published&gt;武汉&lt;/_place_published&gt;&lt;_publisher&gt;武汉大学出版社_x000a_&lt;/_publisher&gt;&lt;/Details&gt;&lt;Extra&gt;&lt;DBUID&gt;{F2F0BADE-0539-416F-8F99-9BE45C02286C}&lt;/DBUID&gt;&lt;/Extra&gt;&lt;/Item&gt;&lt;/References&gt;&lt;/Group&gt;&lt;/Citation&gt;_x000a_"/>
    <w:docVar w:name="NE.Ref{5D7FBE2D-A38C-4A47-9B22-2EE68FCFCC1A}" w:val=" ADDIN NE.Ref.{5D7FBE2D-A38C-4A47-9B22-2EE68FCFCC1A}&lt;Citation&gt;&lt;Group&gt;&lt;References&gt;&lt;Item&gt;&lt;ID&gt;170&lt;/ID&gt;&lt;UID&gt;{CB57F9FA-A70F-46D4-A368-CA6E9E6BC328}&lt;/UID&gt;&lt;Title&gt;风电功率预测预报技术原理及其业务系统&lt;/Title&gt;&lt;Template&gt;Book&lt;/Template&gt;&lt;Star&gt;0&lt;/Star&gt;&lt;Tag&gt;0&lt;/Tag&gt;&lt;Author&gt;陈正洪; 许杨; 许沛华; 等&lt;/Author&gt;&lt;Year&gt;2013&lt;/Year&gt;&lt;Details&gt;&lt;_accessed&gt;60005469&lt;/_accessed&gt;&lt;_created&gt;60005469&lt;/_created&gt;&lt;_modified&gt;60005469&lt;/_modified&gt;&lt;_pages&gt;4-12&lt;/_pages&gt;&lt;_place_published&gt;北京&lt;/_place_published&gt;&lt;_publisher&gt;气象出版社&lt;/_publisher&gt;&lt;/Details&gt;&lt;Extra&gt;&lt;DBUID&gt;{F2F0BADE-0539-416F-8F99-9BE45C02286C}&lt;/DBUID&gt;&lt;/Extra&gt;&lt;/Item&gt;&lt;/References&gt;&lt;/Group&gt;&lt;/Citation&gt;_x000a_"/>
    <w:docVar w:name="NE.Ref{7E22B871-2153-432D-AED6-1E65650B8956}" w:val=" ADDIN NE.Ref.{7E22B871-2153-432D-AED6-1E65650B8956}&lt;Citation&gt;&lt;Group&gt;&lt;References&gt;&lt;Item&gt;&lt;ID&gt;166&lt;/ID&gt;&lt;UID&gt;{FFAF313D-4FC6-452A-99EA-0414D4613BAE}&lt;/UID&gt;&lt;Title&gt;The role of wind forecasting in grid operations &amp;amp; reliability&lt;/Title&gt;&lt;Template&gt;Conference Proceedings&lt;/Template&gt;&lt;Star&gt;0&lt;/Star&gt;&lt;Tag&gt;0&lt;/Tag&gt;&lt;Author&gt;L, Ahlstrom M; M, Zavadil R&lt;/Author&gt;&lt;Year&gt;2005&lt;/Year&gt;&lt;Details&gt;&lt;_accessed&gt;60002606&lt;/_accessed&gt;&lt;_created&gt;60002606&lt;/_created&gt;&lt;_modified&gt;60002606&lt;/_modified&gt;&lt;_pages&gt;1-5&lt;/_pages&gt;&lt;_place_published&gt;Ransmission and Distribution conference and exhibition：Asia and Pacific&lt;/_place_published&gt;&lt;_publisher&gt;IEEE&lt;/_publisher&gt;&lt;_secondary_title&gt;Ransmission and Distribution conference and exhibition：Asia and Pacific&lt;/_secondary_title&gt;&lt;_volume&gt;8&lt;/_volume&gt;&lt;/Details&gt;&lt;Extra&gt;&lt;DBUID&gt;{F2F0BADE-0539-416F-8F99-9BE45C02286C}&lt;/DBUID&gt;&lt;/Extra&gt;&lt;/Item&gt;&lt;/References&gt;&lt;/Group&gt;&lt;/Citation&gt;_x000a_"/>
    <w:docVar w:name="NE.Ref{7E3C30FC-590F-422B-A656-D393A74488F9}" w:val=" ADDIN NE.Ref.{7E3C30FC-590F-422B-A656-D393A74488F9}&lt;Citation&gt;&lt;Group&gt;&lt;References&gt;&lt;Item&gt;&lt;ID&gt;164&lt;/ID&gt;&lt;UID&gt;{4E44A5D2-814F-49D0-85FF-8AD881A7935C}&lt;/UID&gt;&lt;Title&gt;海上风电场风速和发电功率预测研究&lt;/Title&gt;&lt;Template&gt;Journal Article&lt;/Template&gt;&lt;Star&gt;0&lt;/Star&gt;&lt;Tag&gt;0&lt;/Tag&gt;&lt;Author&gt;杨秀媛; 肖洋; 陈树勇&lt;/Author&gt;&lt;Year&gt;2005&lt;/Year&gt;&lt;Details&gt;&lt;_accessed&gt;60002603&lt;/_accessed&gt;&lt;_created&gt;60002603&lt;/_created&gt;&lt;_issue&gt;11&lt;/_issue&gt;&lt;_journal&gt;中国电机工程学报&lt;/_journal&gt;&lt;_modified&gt;60002603&lt;/_modified&gt;&lt;_pages&gt;1-5&lt;/_pages&gt;&lt;_volume&gt;25&lt;/_volume&gt;&lt;/Details&gt;&lt;Extra&gt;&lt;DBUID&gt;{F2F0BADE-0539-416F-8F99-9BE45C02286C}&lt;/DBUID&gt;&lt;/Extra&gt;&lt;/Item&gt;&lt;/References&gt;&lt;/Group&gt;&lt;/Citation&gt;_x000a_"/>
    <w:docVar w:name="NE.Ref{9060C31B-4DEF-4AD6-BA0A-F0F135C26E7F}" w:val=" ADDIN NE.Ref.{9060C31B-4DEF-4AD6-BA0A-F0F135C26E7F}&lt;Citation&gt;&lt;Group&gt;&lt;References&gt;&lt;Item&gt;&lt;ID&gt;171&lt;/ID&gt;&lt;UID&gt;{7BC2CA4B-E23D-4026-BDC2-F43D13849A73}&lt;/UID&gt;&lt;Title&gt;数值天气预报&lt;/Title&gt;&lt;Template&gt;Book&lt;/Template&gt;&lt;Star&gt;0&lt;/Star&gt;&lt;Tag&gt;0&lt;/Tag&gt;&lt;Author&gt;沈桐立&lt;/Author&gt;&lt;Year&gt;2010&lt;/Year&gt;&lt;Details&gt;&lt;_accessed&gt;60010123&lt;/_accessed&gt;&lt;_created&gt;60010123&lt;/_created&gt;&lt;_modified&gt;60010123&lt;/_modified&gt;&lt;_pages&gt;366-370&lt;/_pages&gt;&lt;_place_published&gt;北京&lt;/_place_published&gt;&lt;_publisher&gt;气象出版社&lt;/_publisher&gt;&lt;/Details&gt;&lt;Extra&gt;&lt;DBUID&gt;{F2F0BADE-0539-416F-8F99-9BE45C02286C}&lt;/DBUID&gt;&lt;/Extra&gt;&lt;/Item&gt;&lt;/References&gt;&lt;/Group&gt;&lt;/Citation&gt;_x000a_"/>
    <w:docVar w:name="NE.Ref{940E5ED9-271A-4D49-AB21-47CFD16B346A}" w:val=" ADDIN NE.Ref.{940E5ED9-271A-4D49-AB21-47CFD16B346A}&lt;Citation&gt;&lt;Group&gt;&lt;References&gt;&lt;Item&gt;&lt;ID&gt;158&lt;/ID&gt;&lt;UID&gt;{C3E1C239-27C8-4381-BAD9-4D220516E9E8}&lt;/UID&gt;&lt;Title&gt;基于时间序列分析的海上风电场风速预测模型&lt;/Title&gt;&lt;Template&gt;Journal Article&lt;/Template&gt;&lt;Star&gt;0&lt;/Star&gt;&lt;Tag&gt;0&lt;/Tag&gt;&lt;Author&gt;丁明; 张立军; 吴义纯&lt;/Author&gt;&lt;Year&gt;2005&lt;/Year&gt;&lt;Details&gt;&lt;_accessed&gt;60002588&lt;/_accessed&gt;&lt;_created&gt;60002588&lt;/_created&gt;&lt;_issue&gt;8&lt;/_issue&gt;&lt;_journal&gt;电力自动化设备&lt;/_journal&gt;&lt;_modified&gt;60002588&lt;/_modified&gt;&lt;_pages&gt;32-34&lt;/_pages&gt;&lt;_volume&gt;25&lt;/_volume&gt;&lt;/Details&gt;&lt;Extra&gt;&lt;DBUID&gt;{F2F0BADE-0539-416F-8F99-9BE45C02286C}&lt;/DBUID&gt;&lt;/Extra&gt;&lt;/Item&gt;&lt;/References&gt;&lt;/Group&gt;&lt;/Citation&gt;_x000a_"/>
    <w:docVar w:name="NE.Ref{AE038938-4BE4-49BE-A53C-DA6539AE0EC5}" w:val=" ADDIN NE.Ref.{AE038938-4BE4-49BE-A53C-DA6539AE0EC5}&lt;Citation&gt;&lt;Group&gt;&lt;References&gt;&lt;Item&gt;&lt;ID&gt;150&lt;/ID&gt;&lt;UID&gt;{77ED2239-7931-451A-A31C-9EE4F9E60538}&lt;/UID&gt;&lt;Title&gt;Wind power forecasting using fuzzy neural networks enhanced with on-line prediction risk assessment&lt;/Title&gt;&lt;Template&gt;Conference Proceedings&lt;/Template&gt;&lt;Star&gt;0&lt;/Star&gt;&lt;Tag&gt;0&lt;/Tag&gt;&lt;Author&gt;P, Pinson; N, Kariniotakis G&lt;/Author&gt;&lt;Year&gt;2003&lt;/Year&gt;&lt;Details&gt;&lt;_accessed&gt;60002574&lt;/_accessed&gt;&lt;_created&gt;60002560&lt;/_created&gt;&lt;_modified&gt;60002573&lt;/_modified&gt;&lt;_pages&gt;2-8&lt;/_pages&gt;&lt;_place_published&gt;Bologna&lt;/_place_published&gt;&lt;_publisher&gt;IEEE &lt;/_publisher&gt;&lt;_secondary_title&gt;Power Tech Conference Proceedings&lt;/_secondary_title&gt;&lt;/Details&gt;&lt;Extra&gt;&lt;DBUID&gt;{F2F0BADE-0539-416F-8F99-9BE45C02286C}&lt;/DBUID&gt;&lt;/Extra&gt;&lt;/Item&gt;&lt;/References&gt;&lt;/Group&gt;&lt;Group&gt;&lt;References&gt;&lt;Item&gt;&lt;ID&gt;151&lt;/ID&gt;&lt;UID&gt;{66F2A8F8-19EC-4AE0-97AD-F9E114EB9D1F}&lt;/UID&gt;&lt;Title&gt;A Fuzzy model for wind speed prediction and power generation in wind parks using spatial correlation&lt;/Title&gt;&lt;Template&gt;Journal Article&lt;/Template&gt;&lt;Star&gt;0&lt;/Star&gt;&lt;Tag&gt;0&lt;/Tag&gt;&lt;Author&gt;IG, Damousis; MC, Alexiadis; JB, Theocharis; Et, Al&lt;/Author&gt;&lt;Year&gt;2004&lt;/Year&gt;&lt;Details&gt;&lt;_accessed&gt;60002578&lt;/_accessed&gt;&lt;_created&gt;60002576&lt;/_created&gt;&lt;_issue&gt;2&lt;/_issue&gt;&lt;_journal&gt;IEEE Transaction on Energy Conversion&lt;/_journal&gt;&lt;_modified&gt;60002577&lt;/_modified&gt;&lt;_pages&gt;352-361&lt;/_pages&gt;&lt;_volume&gt;19&lt;/_volume&gt;&lt;/Details&gt;&lt;Extra&gt;&lt;DBUID&gt;{F2F0BADE-0539-416F-8F99-9BE45C02286C}&lt;/DBUID&gt;&lt;/Extra&gt;&lt;/Item&gt;&lt;/References&gt;&lt;/Group&gt;&lt;Group&gt;&lt;References&gt;&lt;Item&gt;&lt;ID&gt;152&lt;/ID&gt;&lt;UID&gt;{62227462-F541-4369-8837-6839DFB64728}&lt;/UID&gt;&lt;Title&gt;A fuzzy expert system for the forecasting of wind speed and Power generation in wind farms&lt;/Title&gt;&lt;Template&gt;Journal Article&lt;/Template&gt;&lt;Star&gt;0&lt;/Star&gt;&lt;Tag&gt;0&lt;/Tag&gt;&lt;Author&gt;G, Damousis I; P, Dokopoulos&lt;/Author&gt;&lt;Year&gt;2001&lt;/Year&gt;&lt;Details&gt;&lt;_accessed&gt;60002579&lt;/_accessed&gt;&lt;_created&gt;60002579&lt;/_created&gt;&lt;_issue&gt;4&lt;/_issue&gt;&lt;_journal&gt;Power Industry Computer Applications&lt;/_journal&gt;&lt;_modified&gt;60002579&lt;/_modified&gt;&lt;_pages&gt;63-69&lt;/_pages&gt;&lt;_volume&gt;1&lt;/_volume&gt;&lt;/Details&gt;&lt;Extra&gt;&lt;DBUID&gt;{F2F0BADE-0539-416F-8F99-9BE45C02286C}&lt;/DBUID&gt;&lt;/Extra&gt;&lt;/Item&gt;&lt;/References&gt;&lt;/Group&gt;&lt;Group&gt;&lt;References&gt;&lt;Item&gt;&lt;ID&gt;153&lt;/ID&gt;&lt;UID&gt;{8CCA0881-9974-4E57-89A3-380414D95BD7}&lt;/UID&gt;&lt;Title&gt;Time-sequential simulation technique for rural distribution system reliability cost/worth evaluation including wind generation as alternative supply&lt;/Title&gt;&lt;Template&gt;Journal Article&lt;/Template&gt;&lt;Star&gt;0&lt;/Star&gt;&lt;Tag&gt;0&lt;/Tag&gt;&lt;Author&gt;P, Wang; R, Billinton&lt;/Author&gt;&lt;Year&gt;2001&lt;/Year&gt;&lt;Details&gt;&lt;_accessed&gt;60002582&lt;/_accessed&gt;&lt;_created&gt;60002582&lt;/_created&gt;&lt;_issue&gt;4&lt;/_issue&gt;&lt;_journal&gt;Generation,Transmission and Distribution, IEE Proceedings&lt;/_journal&gt;&lt;_modified&gt;60002582&lt;/_modified&gt;&lt;_pages&gt;355-360&lt;/_pages&gt;&lt;_volume&gt;148&lt;/_volume&gt;&lt;/Details&gt;&lt;Extra&gt;&lt;DBUID&gt;{F2F0BADE-0539-416F-8F99-9BE45C02286C}&lt;/DBUID&gt;&lt;/Extra&gt;&lt;/Item&gt;&lt;/References&gt;&lt;/Group&gt;&lt;/Citation&gt;_x000a_"/>
    <w:docVar w:name="NE.Ref{AF42EDEE-3053-4EF7-B387-0A86E5D24838}" w:val=" ADDIN NE.Ref.{AF42EDEE-3053-4EF7-B387-0A86E5D24838}&lt;Citation&gt;&lt;Group&gt;&lt;References&gt;&lt;Item&gt;&lt;ID&gt;177&lt;/ID&gt;&lt;UID&gt;{07145DEF-0C9D-401B-B6E7-34C2C1D4B1BE}&lt;/UID&gt;&lt;Title&gt;混沌理论与神经网络在电力系统短期负荷预测中的应用&lt;/Title&gt;&lt;Template&gt;Thesis&lt;/Template&gt;&lt;Star&gt;0&lt;/Star&gt;&lt;Tag&gt;0&lt;/Tag&gt;&lt;Author&gt;刘敏安&lt;/Author&gt;&lt;Year&gt;2009&lt;/Year&gt;&lt;Details&gt;&lt;_volume&gt;硕士&lt;/_volume&gt;&lt;_publisher&gt;中南大学&lt;/_publisher&gt;&lt;_place_published&gt;长沙&lt;/_place_published&gt;&lt;_modified&gt;60017160&lt;/_modified&gt;&lt;_created&gt;60017160&lt;/_created&gt;&lt;_accessed&gt;60017160&lt;/_accessed&gt;&lt;/Details&gt;&lt;Extra&gt;&lt;DBUID&gt;{F2F0BADE-0539-416F-8F99-9BE45C02286C}&lt;/DBUID&gt;&lt;/Extra&gt;&lt;/Item&gt;&lt;/References&gt;&lt;/Group&gt;&lt;/Citation&gt;_x000a_"/>
    <w:docVar w:name="NE.Ref{E974695B-250D-4A03-9137-37E2E874708E}" w:val=" ADDIN NE.Ref.{E974695B-250D-4A03-9137-37E2E874708E}&lt;Citation&gt;&lt;Group&gt;&lt;References&gt;&lt;Item&gt;&lt;ID&gt;172&lt;/ID&gt;&lt;UID&gt;{67BBF72B-52F7-4657-A97A-CB28A9E7D05B}&lt;/UID&gt;&lt;Title&gt;海上风电的若干关键技术综述&lt;/Title&gt;&lt;Template&gt;Journal Article&lt;/Template&gt;&lt;Star&gt;0&lt;/Star&gt;&lt;Tag&gt;0&lt;/Tag&gt;&lt;Author&gt;林鹤云; 郭玉敬; 孙蓓蓓; 蒋彦&lt;/Author&gt;&lt;Year&gt;2011&lt;/Year&gt;&lt;Details&gt;&lt;_journal&gt;东南大学学报（自然科学版）&lt;/_journal&gt;&lt;_volume&gt;44&lt;/_volume&gt;&lt;_issue&gt;4&lt;/_issue&gt;&lt;_modified&gt;60017135&lt;/_modified&gt;&lt;_created&gt;60017129&lt;/_created&gt;&lt;_accessed&gt;60017134&lt;/_accessed&gt;&lt;_pages&gt;78-84&lt;/_pages&gt;&lt;/Details&gt;&lt;Extra&gt;&lt;DBUID&gt;{F2F0BADE-0539-416F-8F99-9BE45C02286C}&lt;/DBUID&gt;&lt;/Extra&gt;&lt;/Item&gt;&lt;/References&gt;&lt;/Group&gt;&lt;/Citation&gt;_x000a_"/>
    <w:docVar w:name="ne_docsoft" w:val="MSWord"/>
    <w:docVar w:name="ne_docversion" w:val="NoteExpress 2.0"/>
    <w:docVar w:name="ne_stylename" w:val="北京工业大学学报"/>
  </w:docVars>
  <w:rsids>
    <w:rsidRoot w:val="00F365A9"/>
    <w:rsid w:val="000007BA"/>
    <w:rsid w:val="000022E7"/>
    <w:rsid w:val="00002FF1"/>
    <w:rsid w:val="00003A93"/>
    <w:rsid w:val="00004621"/>
    <w:rsid w:val="000058F6"/>
    <w:rsid w:val="00005902"/>
    <w:rsid w:val="00006079"/>
    <w:rsid w:val="0000630C"/>
    <w:rsid w:val="00006D98"/>
    <w:rsid w:val="00006FB5"/>
    <w:rsid w:val="00010496"/>
    <w:rsid w:val="0001062D"/>
    <w:rsid w:val="000115E3"/>
    <w:rsid w:val="00011B39"/>
    <w:rsid w:val="00012511"/>
    <w:rsid w:val="00013567"/>
    <w:rsid w:val="000137C7"/>
    <w:rsid w:val="00013AAF"/>
    <w:rsid w:val="00013E85"/>
    <w:rsid w:val="000144FB"/>
    <w:rsid w:val="00014687"/>
    <w:rsid w:val="0001572D"/>
    <w:rsid w:val="000158DE"/>
    <w:rsid w:val="00015AB5"/>
    <w:rsid w:val="00016C33"/>
    <w:rsid w:val="0002107E"/>
    <w:rsid w:val="00022330"/>
    <w:rsid w:val="00022F2A"/>
    <w:rsid w:val="00027AA9"/>
    <w:rsid w:val="00027B40"/>
    <w:rsid w:val="000301CF"/>
    <w:rsid w:val="000301FF"/>
    <w:rsid w:val="0003154B"/>
    <w:rsid w:val="000318D5"/>
    <w:rsid w:val="000318F3"/>
    <w:rsid w:val="00031D5A"/>
    <w:rsid w:val="000330F7"/>
    <w:rsid w:val="00033207"/>
    <w:rsid w:val="00034EC4"/>
    <w:rsid w:val="00035097"/>
    <w:rsid w:val="00035172"/>
    <w:rsid w:val="00036067"/>
    <w:rsid w:val="00036356"/>
    <w:rsid w:val="00036EEF"/>
    <w:rsid w:val="000407DD"/>
    <w:rsid w:val="00040B10"/>
    <w:rsid w:val="000410FF"/>
    <w:rsid w:val="000416BC"/>
    <w:rsid w:val="000424FA"/>
    <w:rsid w:val="0004386A"/>
    <w:rsid w:val="00043C55"/>
    <w:rsid w:val="0004404B"/>
    <w:rsid w:val="00044B55"/>
    <w:rsid w:val="00046116"/>
    <w:rsid w:val="000463E2"/>
    <w:rsid w:val="00046C6E"/>
    <w:rsid w:val="00050147"/>
    <w:rsid w:val="000511B8"/>
    <w:rsid w:val="00051832"/>
    <w:rsid w:val="000519E1"/>
    <w:rsid w:val="0005213C"/>
    <w:rsid w:val="00054C81"/>
    <w:rsid w:val="00055E30"/>
    <w:rsid w:val="00056166"/>
    <w:rsid w:val="00056274"/>
    <w:rsid w:val="0005746B"/>
    <w:rsid w:val="000574D5"/>
    <w:rsid w:val="00057DA9"/>
    <w:rsid w:val="00060509"/>
    <w:rsid w:val="00061024"/>
    <w:rsid w:val="0006123A"/>
    <w:rsid w:val="0006151F"/>
    <w:rsid w:val="00063947"/>
    <w:rsid w:val="00064338"/>
    <w:rsid w:val="000651E6"/>
    <w:rsid w:val="000658DB"/>
    <w:rsid w:val="0006598C"/>
    <w:rsid w:val="00066A26"/>
    <w:rsid w:val="00067207"/>
    <w:rsid w:val="000672B9"/>
    <w:rsid w:val="000676F2"/>
    <w:rsid w:val="00067982"/>
    <w:rsid w:val="00067997"/>
    <w:rsid w:val="00067A3A"/>
    <w:rsid w:val="000704C2"/>
    <w:rsid w:val="000709B7"/>
    <w:rsid w:val="0007164A"/>
    <w:rsid w:val="00071C9D"/>
    <w:rsid w:val="0007217C"/>
    <w:rsid w:val="00072A01"/>
    <w:rsid w:val="00073B46"/>
    <w:rsid w:val="00073E7F"/>
    <w:rsid w:val="0007484F"/>
    <w:rsid w:val="00074FDD"/>
    <w:rsid w:val="00075F82"/>
    <w:rsid w:val="0008029D"/>
    <w:rsid w:val="000807CA"/>
    <w:rsid w:val="00081153"/>
    <w:rsid w:val="00081743"/>
    <w:rsid w:val="000819A2"/>
    <w:rsid w:val="00081A4D"/>
    <w:rsid w:val="00081DE9"/>
    <w:rsid w:val="000823A0"/>
    <w:rsid w:val="00082958"/>
    <w:rsid w:val="00082F36"/>
    <w:rsid w:val="000833AA"/>
    <w:rsid w:val="00085E38"/>
    <w:rsid w:val="000865CA"/>
    <w:rsid w:val="00086B12"/>
    <w:rsid w:val="0008729E"/>
    <w:rsid w:val="0008757B"/>
    <w:rsid w:val="000879E3"/>
    <w:rsid w:val="00087F17"/>
    <w:rsid w:val="00092C80"/>
    <w:rsid w:val="00093115"/>
    <w:rsid w:val="000940DD"/>
    <w:rsid w:val="00094402"/>
    <w:rsid w:val="0009502A"/>
    <w:rsid w:val="0009558B"/>
    <w:rsid w:val="00096275"/>
    <w:rsid w:val="000967EF"/>
    <w:rsid w:val="00097FF7"/>
    <w:rsid w:val="000A099F"/>
    <w:rsid w:val="000A22E6"/>
    <w:rsid w:val="000A33F6"/>
    <w:rsid w:val="000A38F7"/>
    <w:rsid w:val="000A44D5"/>
    <w:rsid w:val="000A59E3"/>
    <w:rsid w:val="000A5AF3"/>
    <w:rsid w:val="000B036F"/>
    <w:rsid w:val="000B093D"/>
    <w:rsid w:val="000B0AB6"/>
    <w:rsid w:val="000B0F09"/>
    <w:rsid w:val="000B159B"/>
    <w:rsid w:val="000B1AD7"/>
    <w:rsid w:val="000B26E8"/>
    <w:rsid w:val="000B27E9"/>
    <w:rsid w:val="000B4A5C"/>
    <w:rsid w:val="000B4E10"/>
    <w:rsid w:val="000B5B9A"/>
    <w:rsid w:val="000B60DB"/>
    <w:rsid w:val="000B6556"/>
    <w:rsid w:val="000B68D3"/>
    <w:rsid w:val="000B7948"/>
    <w:rsid w:val="000C0631"/>
    <w:rsid w:val="000C11F7"/>
    <w:rsid w:val="000C2268"/>
    <w:rsid w:val="000C23DF"/>
    <w:rsid w:val="000C2C03"/>
    <w:rsid w:val="000C700D"/>
    <w:rsid w:val="000C798D"/>
    <w:rsid w:val="000C7DBB"/>
    <w:rsid w:val="000D0212"/>
    <w:rsid w:val="000D12FF"/>
    <w:rsid w:val="000D1AA9"/>
    <w:rsid w:val="000D2277"/>
    <w:rsid w:val="000D3176"/>
    <w:rsid w:val="000D3604"/>
    <w:rsid w:val="000D3FA6"/>
    <w:rsid w:val="000D482D"/>
    <w:rsid w:val="000D48D9"/>
    <w:rsid w:val="000D668C"/>
    <w:rsid w:val="000D6B52"/>
    <w:rsid w:val="000E0FC3"/>
    <w:rsid w:val="000E1E46"/>
    <w:rsid w:val="000E2189"/>
    <w:rsid w:val="000E29AA"/>
    <w:rsid w:val="000E500B"/>
    <w:rsid w:val="000E5BF1"/>
    <w:rsid w:val="000E6792"/>
    <w:rsid w:val="000E7CE6"/>
    <w:rsid w:val="000F001D"/>
    <w:rsid w:val="000F0028"/>
    <w:rsid w:val="000F1050"/>
    <w:rsid w:val="000F12C3"/>
    <w:rsid w:val="000F2137"/>
    <w:rsid w:val="000F2DEC"/>
    <w:rsid w:val="000F48EF"/>
    <w:rsid w:val="000F62E3"/>
    <w:rsid w:val="000F64FD"/>
    <w:rsid w:val="000F6A3C"/>
    <w:rsid w:val="000F7158"/>
    <w:rsid w:val="00100D1C"/>
    <w:rsid w:val="00100F86"/>
    <w:rsid w:val="00102798"/>
    <w:rsid w:val="00102AEF"/>
    <w:rsid w:val="001033E0"/>
    <w:rsid w:val="00103BA8"/>
    <w:rsid w:val="001041A2"/>
    <w:rsid w:val="001055F2"/>
    <w:rsid w:val="00106202"/>
    <w:rsid w:val="00106F2E"/>
    <w:rsid w:val="001074C7"/>
    <w:rsid w:val="00107BA6"/>
    <w:rsid w:val="001118D1"/>
    <w:rsid w:val="00111FF3"/>
    <w:rsid w:val="001121B4"/>
    <w:rsid w:val="001126C7"/>
    <w:rsid w:val="00113D30"/>
    <w:rsid w:val="001141EA"/>
    <w:rsid w:val="00115048"/>
    <w:rsid w:val="00116966"/>
    <w:rsid w:val="00116D53"/>
    <w:rsid w:val="00117CC4"/>
    <w:rsid w:val="00120D99"/>
    <w:rsid w:val="00121153"/>
    <w:rsid w:val="00122EA1"/>
    <w:rsid w:val="00123265"/>
    <w:rsid w:val="00123632"/>
    <w:rsid w:val="00123CD8"/>
    <w:rsid w:val="00123DCD"/>
    <w:rsid w:val="00124485"/>
    <w:rsid w:val="001245D4"/>
    <w:rsid w:val="00124759"/>
    <w:rsid w:val="00124838"/>
    <w:rsid w:val="00124CF5"/>
    <w:rsid w:val="001261EB"/>
    <w:rsid w:val="00126A6B"/>
    <w:rsid w:val="00132196"/>
    <w:rsid w:val="0013310E"/>
    <w:rsid w:val="0013486C"/>
    <w:rsid w:val="001353A2"/>
    <w:rsid w:val="001359B8"/>
    <w:rsid w:val="00135CDD"/>
    <w:rsid w:val="001364EE"/>
    <w:rsid w:val="00137E00"/>
    <w:rsid w:val="001404B0"/>
    <w:rsid w:val="00141A7B"/>
    <w:rsid w:val="001426EB"/>
    <w:rsid w:val="0014369C"/>
    <w:rsid w:val="00143BA4"/>
    <w:rsid w:val="00143D56"/>
    <w:rsid w:val="001447B1"/>
    <w:rsid w:val="001478B0"/>
    <w:rsid w:val="00147A59"/>
    <w:rsid w:val="00150544"/>
    <w:rsid w:val="001528DC"/>
    <w:rsid w:val="00153BA6"/>
    <w:rsid w:val="00154175"/>
    <w:rsid w:val="00154E4B"/>
    <w:rsid w:val="00154EF5"/>
    <w:rsid w:val="00156137"/>
    <w:rsid w:val="00156B78"/>
    <w:rsid w:val="00156E9F"/>
    <w:rsid w:val="0016084A"/>
    <w:rsid w:val="00160FC2"/>
    <w:rsid w:val="0016192E"/>
    <w:rsid w:val="00162113"/>
    <w:rsid w:val="001628FF"/>
    <w:rsid w:val="00163CBC"/>
    <w:rsid w:val="00163EF2"/>
    <w:rsid w:val="00164895"/>
    <w:rsid w:val="0016740C"/>
    <w:rsid w:val="00167846"/>
    <w:rsid w:val="001701FC"/>
    <w:rsid w:val="00170C21"/>
    <w:rsid w:val="001711C9"/>
    <w:rsid w:val="001720B1"/>
    <w:rsid w:val="00173520"/>
    <w:rsid w:val="00175664"/>
    <w:rsid w:val="00176DF5"/>
    <w:rsid w:val="001771C5"/>
    <w:rsid w:val="001779CD"/>
    <w:rsid w:val="00180038"/>
    <w:rsid w:val="00180D00"/>
    <w:rsid w:val="001830B4"/>
    <w:rsid w:val="00183A4D"/>
    <w:rsid w:val="001856CF"/>
    <w:rsid w:val="001856F3"/>
    <w:rsid w:val="00185F1B"/>
    <w:rsid w:val="00186775"/>
    <w:rsid w:val="00186BA2"/>
    <w:rsid w:val="00186CED"/>
    <w:rsid w:val="00186D43"/>
    <w:rsid w:val="001874FD"/>
    <w:rsid w:val="001879A5"/>
    <w:rsid w:val="00187DDF"/>
    <w:rsid w:val="00187E1F"/>
    <w:rsid w:val="00190CCB"/>
    <w:rsid w:val="0019115C"/>
    <w:rsid w:val="001927C5"/>
    <w:rsid w:val="00193ED9"/>
    <w:rsid w:val="00194251"/>
    <w:rsid w:val="00194A66"/>
    <w:rsid w:val="00194DD2"/>
    <w:rsid w:val="00195045"/>
    <w:rsid w:val="001951C7"/>
    <w:rsid w:val="00195918"/>
    <w:rsid w:val="00195C9B"/>
    <w:rsid w:val="00196089"/>
    <w:rsid w:val="0019708B"/>
    <w:rsid w:val="0019734B"/>
    <w:rsid w:val="00197AFD"/>
    <w:rsid w:val="001A018C"/>
    <w:rsid w:val="001A0927"/>
    <w:rsid w:val="001A109F"/>
    <w:rsid w:val="001A1E92"/>
    <w:rsid w:val="001A22CE"/>
    <w:rsid w:val="001A2774"/>
    <w:rsid w:val="001A29FB"/>
    <w:rsid w:val="001A2A53"/>
    <w:rsid w:val="001A3022"/>
    <w:rsid w:val="001A4328"/>
    <w:rsid w:val="001A5094"/>
    <w:rsid w:val="001A6157"/>
    <w:rsid w:val="001A6CCC"/>
    <w:rsid w:val="001A6D16"/>
    <w:rsid w:val="001A7181"/>
    <w:rsid w:val="001B04F6"/>
    <w:rsid w:val="001B0625"/>
    <w:rsid w:val="001B0DC3"/>
    <w:rsid w:val="001B114E"/>
    <w:rsid w:val="001B17D2"/>
    <w:rsid w:val="001B3D69"/>
    <w:rsid w:val="001B432C"/>
    <w:rsid w:val="001B4DFF"/>
    <w:rsid w:val="001B53E8"/>
    <w:rsid w:val="001B6593"/>
    <w:rsid w:val="001B70D9"/>
    <w:rsid w:val="001C1B40"/>
    <w:rsid w:val="001C1CDB"/>
    <w:rsid w:val="001C233C"/>
    <w:rsid w:val="001C3825"/>
    <w:rsid w:val="001C3D49"/>
    <w:rsid w:val="001C44C9"/>
    <w:rsid w:val="001C4BD2"/>
    <w:rsid w:val="001C4C12"/>
    <w:rsid w:val="001C4EBA"/>
    <w:rsid w:val="001C537B"/>
    <w:rsid w:val="001C590B"/>
    <w:rsid w:val="001C5D7F"/>
    <w:rsid w:val="001C79AA"/>
    <w:rsid w:val="001D0303"/>
    <w:rsid w:val="001D1044"/>
    <w:rsid w:val="001D1C8A"/>
    <w:rsid w:val="001D2041"/>
    <w:rsid w:val="001D2681"/>
    <w:rsid w:val="001D30E5"/>
    <w:rsid w:val="001D41CC"/>
    <w:rsid w:val="001D440A"/>
    <w:rsid w:val="001D51B4"/>
    <w:rsid w:val="001D5469"/>
    <w:rsid w:val="001D58C6"/>
    <w:rsid w:val="001D64F8"/>
    <w:rsid w:val="001E0719"/>
    <w:rsid w:val="001E37D3"/>
    <w:rsid w:val="001E3AD3"/>
    <w:rsid w:val="001E421D"/>
    <w:rsid w:val="001E5D3C"/>
    <w:rsid w:val="001E5F71"/>
    <w:rsid w:val="001E6470"/>
    <w:rsid w:val="001E68D5"/>
    <w:rsid w:val="001F3B55"/>
    <w:rsid w:val="001F44B6"/>
    <w:rsid w:val="001F45BC"/>
    <w:rsid w:val="001F490C"/>
    <w:rsid w:val="001F557C"/>
    <w:rsid w:val="001F61C7"/>
    <w:rsid w:val="0020026F"/>
    <w:rsid w:val="00201918"/>
    <w:rsid w:val="00201E80"/>
    <w:rsid w:val="00203BF2"/>
    <w:rsid w:val="00205B87"/>
    <w:rsid w:val="00206033"/>
    <w:rsid w:val="002064FB"/>
    <w:rsid w:val="00206BEC"/>
    <w:rsid w:val="00207600"/>
    <w:rsid w:val="0021056C"/>
    <w:rsid w:val="00212920"/>
    <w:rsid w:val="00212A33"/>
    <w:rsid w:val="00213490"/>
    <w:rsid w:val="00213647"/>
    <w:rsid w:val="002153E6"/>
    <w:rsid w:val="002174B5"/>
    <w:rsid w:val="00217A29"/>
    <w:rsid w:val="002202B7"/>
    <w:rsid w:val="002225CC"/>
    <w:rsid w:val="002230D4"/>
    <w:rsid w:val="0022349E"/>
    <w:rsid w:val="00223D0A"/>
    <w:rsid w:val="00224999"/>
    <w:rsid w:val="0022538D"/>
    <w:rsid w:val="00226E35"/>
    <w:rsid w:val="00230270"/>
    <w:rsid w:val="00230769"/>
    <w:rsid w:val="00230CCF"/>
    <w:rsid w:val="00231046"/>
    <w:rsid w:val="00232282"/>
    <w:rsid w:val="00232D43"/>
    <w:rsid w:val="0023363B"/>
    <w:rsid w:val="00234D55"/>
    <w:rsid w:val="0023509B"/>
    <w:rsid w:val="00235792"/>
    <w:rsid w:val="00236652"/>
    <w:rsid w:val="00236888"/>
    <w:rsid w:val="00236972"/>
    <w:rsid w:val="00236AA7"/>
    <w:rsid w:val="00236B6E"/>
    <w:rsid w:val="00240C5F"/>
    <w:rsid w:val="0024199E"/>
    <w:rsid w:val="00241CBF"/>
    <w:rsid w:val="00242076"/>
    <w:rsid w:val="002429C8"/>
    <w:rsid w:val="00243C7C"/>
    <w:rsid w:val="00243D24"/>
    <w:rsid w:val="0024494A"/>
    <w:rsid w:val="0024504E"/>
    <w:rsid w:val="00245551"/>
    <w:rsid w:val="0024565F"/>
    <w:rsid w:val="0024568F"/>
    <w:rsid w:val="00245F4D"/>
    <w:rsid w:val="00246134"/>
    <w:rsid w:val="00247605"/>
    <w:rsid w:val="0024788B"/>
    <w:rsid w:val="00250E67"/>
    <w:rsid w:val="00251003"/>
    <w:rsid w:val="00252D4E"/>
    <w:rsid w:val="00253F31"/>
    <w:rsid w:val="00253F52"/>
    <w:rsid w:val="00254213"/>
    <w:rsid w:val="002548B3"/>
    <w:rsid w:val="00255994"/>
    <w:rsid w:val="00255F82"/>
    <w:rsid w:val="00260C68"/>
    <w:rsid w:val="0026221B"/>
    <w:rsid w:val="00262EAD"/>
    <w:rsid w:val="00263384"/>
    <w:rsid w:val="00263632"/>
    <w:rsid w:val="00264D3B"/>
    <w:rsid w:val="00264EF2"/>
    <w:rsid w:val="002653BF"/>
    <w:rsid w:val="002664A5"/>
    <w:rsid w:val="0026685F"/>
    <w:rsid w:val="00267175"/>
    <w:rsid w:val="0026758B"/>
    <w:rsid w:val="0027006D"/>
    <w:rsid w:val="002720FB"/>
    <w:rsid w:val="002733FE"/>
    <w:rsid w:val="00273602"/>
    <w:rsid w:val="00273FB3"/>
    <w:rsid w:val="00275133"/>
    <w:rsid w:val="00275F28"/>
    <w:rsid w:val="00277270"/>
    <w:rsid w:val="00277D4C"/>
    <w:rsid w:val="0028000C"/>
    <w:rsid w:val="00281146"/>
    <w:rsid w:val="00281EE6"/>
    <w:rsid w:val="0028641B"/>
    <w:rsid w:val="002907C3"/>
    <w:rsid w:val="00291F44"/>
    <w:rsid w:val="002920A8"/>
    <w:rsid w:val="00293DFE"/>
    <w:rsid w:val="0029474D"/>
    <w:rsid w:val="002966D1"/>
    <w:rsid w:val="0029740D"/>
    <w:rsid w:val="00297860"/>
    <w:rsid w:val="002A190A"/>
    <w:rsid w:val="002A1CE3"/>
    <w:rsid w:val="002A3336"/>
    <w:rsid w:val="002A3DA9"/>
    <w:rsid w:val="002A3F64"/>
    <w:rsid w:val="002A4268"/>
    <w:rsid w:val="002A43CA"/>
    <w:rsid w:val="002A4418"/>
    <w:rsid w:val="002A4D7C"/>
    <w:rsid w:val="002A4DCA"/>
    <w:rsid w:val="002A51B8"/>
    <w:rsid w:val="002A63C2"/>
    <w:rsid w:val="002A64EA"/>
    <w:rsid w:val="002A6A37"/>
    <w:rsid w:val="002A6DEC"/>
    <w:rsid w:val="002A7831"/>
    <w:rsid w:val="002B085C"/>
    <w:rsid w:val="002B1F03"/>
    <w:rsid w:val="002B21BF"/>
    <w:rsid w:val="002B22D8"/>
    <w:rsid w:val="002B3ABC"/>
    <w:rsid w:val="002B4462"/>
    <w:rsid w:val="002B5970"/>
    <w:rsid w:val="002B5EBB"/>
    <w:rsid w:val="002B6D3D"/>
    <w:rsid w:val="002B7239"/>
    <w:rsid w:val="002C0CAB"/>
    <w:rsid w:val="002C151D"/>
    <w:rsid w:val="002C18EA"/>
    <w:rsid w:val="002C2CF7"/>
    <w:rsid w:val="002C3154"/>
    <w:rsid w:val="002C3E00"/>
    <w:rsid w:val="002C3ECA"/>
    <w:rsid w:val="002C3FB6"/>
    <w:rsid w:val="002C4131"/>
    <w:rsid w:val="002C44FB"/>
    <w:rsid w:val="002C554E"/>
    <w:rsid w:val="002C5C26"/>
    <w:rsid w:val="002C5EE8"/>
    <w:rsid w:val="002C63D8"/>
    <w:rsid w:val="002C73C8"/>
    <w:rsid w:val="002C7EFC"/>
    <w:rsid w:val="002D0113"/>
    <w:rsid w:val="002D0AFC"/>
    <w:rsid w:val="002D0CF2"/>
    <w:rsid w:val="002D18D1"/>
    <w:rsid w:val="002D2437"/>
    <w:rsid w:val="002D2A6E"/>
    <w:rsid w:val="002D301F"/>
    <w:rsid w:val="002D3200"/>
    <w:rsid w:val="002D3789"/>
    <w:rsid w:val="002D3866"/>
    <w:rsid w:val="002D3965"/>
    <w:rsid w:val="002D3AFA"/>
    <w:rsid w:val="002D3E03"/>
    <w:rsid w:val="002D4C1C"/>
    <w:rsid w:val="002D6522"/>
    <w:rsid w:val="002D7353"/>
    <w:rsid w:val="002D7E97"/>
    <w:rsid w:val="002E0F20"/>
    <w:rsid w:val="002E13A6"/>
    <w:rsid w:val="002E1466"/>
    <w:rsid w:val="002E161B"/>
    <w:rsid w:val="002E3313"/>
    <w:rsid w:val="002E4050"/>
    <w:rsid w:val="002E4302"/>
    <w:rsid w:val="002E4648"/>
    <w:rsid w:val="002E6B87"/>
    <w:rsid w:val="002E6BCC"/>
    <w:rsid w:val="002F119F"/>
    <w:rsid w:val="002F1FF5"/>
    <w:rsid w:val="002F31FD"/>
    <w:rsid w:val="002F35ED"/>
    <w:rsid w:val="002F37BC"/>
    <w:rsid w:val="002F3B34"/>
    <w:rsid w:val="002F4359"/>
    <w:rsid w:val="002F6A84"/>
    <w:rsid w:val="002F7EFC"/>
    <w:rsid w:val="003002DD"/>
    <w:rsid w:val="00301932"/>
    <w:rsid w:val="003020EF"/>
    <w:rsid w:val="0030228C"/>
    <w:rsid w:val="00302816"/>
    <w:rsid w:val="00302F13"/>
    <w:rsid w:val="00303039"/>
    <w:rsid w:val="00303097"/>
    <w:rsid w:val="00303305"/>
    <w:rsid w:val="00303780"/>
    <w:rsid w:val="00304988"/>
    <w:rsid w:val="003053A1"/>
    <w:rsid w:val="00306A4E"/>
    <w:rsid w:val="003079E0"/>
    <w:rsid w:val="00310C33"/>
    <w:rsid w:val="00311A8A"/>
    <w:rsid w:val="00313C38"/>
    <w:rsid w:val="00313D87"/>
    <w:rsid w:val="00314E2E"/>
    <w:rsid w:val="00317DA6"/>
    <w:rsid w:val="003206B8"/>
    <w:rsid w:val="00320774"/>
    <w:rsid w:val="00320828"/>
    <w:rsid w:val="0032101A"/>
    <w:rsid w:val="00321FCD"/>
    <w:rsid w:val="00322485"/>
    <w:rsid w:val="0032336E"/>
    <w:rsid w:val="00324FF5"/>
    <w:rsid w:val="003278A2"/>
    <w:rsid w:val="00327BBD"/>
    <w:rsid w:val="003304CC"/>
    <w:rsid w:val="003318B7"/>
    <w:rsid w:val="00332223"/>
    <w:rsid w:val="00332270"/>
    <w:rsid w:val="0033231B"/>
    <w:rsid w:val="0033371D"/>
    <w:rsid w:val="00335555"/>
    <w:rsid w:val="00337D65"/>
    <w:rsid w:val="00340F5E"/>
    <w:rsid w:val="0034124E"/>
    <w:rsid w:val="00341AC4"/>
    <w:rsid w:val="00342BE2"/>
    <w:rsid w:val="0034327E"/>
    <w:rsid w:val="003435D7"/>
    <w:rsid w:val="003443AA"/>
    <w:rsid w:val="003446F8"/>
    <w:rsid w:val="0034530E"/>
    <w:rsid w:val="00345409"/>
    <w:rsid w:val="00345C31"/>
    <w:rsid w:val="003462CD"/>
    <w:rsid w:val="00346328"/>
    <w:rsid w:val="003464A0"/>
    <w:rsid w:val="00346524"/>
    <w:rsid w:val="00346C6B"/>
    <w:rsid w:val="0034715B"/>
    <w:rsid w:val="00347BDC"/>
    <w:rsid w:val="00347F2B"/>
    <w:rsid w:val="00352ACC"/>
    <w:rsid w:val="0035393B"/>
    <w:rsid w:val="00354713"/>
    <w:rsid w:val="00354B5E"/>
    <w:rsid w:val="00355345"/>
    <w:rsid w:val="00357101"/>
    <w:rsid w:val="003605A6"/>
    <w:rsid w:val="00363C2F"/>
    <w:rsid w:val="00364D88"/>
    <w:rsid w:val="003654B3"/>
    <w:rsid w:val="003660B3"/>
    <w:rsid w:val="0036740A"/>
    <w:rsid w:val="00367861"/>
    <w:rsid w:val="00370F72"/>
    <w:rsid w:val="0037676B"/>
    <w:rsid w:val="00377204"/>
    <w:rsid w:val="0038136F"/>
    <w:rsid w:val="0038244A"/>
    <w:rsid w:val="00382826"/>
    <w:rsid w:val="00382CB1"/>
    <w:rsid w:val="00385477"/>
    <w:rsid w:val="003865EC"/>
    <w:rsid w:val="00386800"/>
    <w:rsid w:val="003874B4"/>
    <w:rsid w:val="0039168F"/>
    <w:rsid w:val="003916DD"/>
    <w:rsid w:val="00391E1B"/>
    <w:rsid w:val="00392148"/>
    <w:rsid w:val="00392423"/>
    <w:rsid w:val="00393E21"/>
    <w:rsid w:val="00395D29"/>
    <w:rsid w:val="00396401"/>
    <w:rsid w:val="003A08F8"/>
    <w:rsid w:val="003A1407"/>
    <w:rsid w:val="003A170B"/>
    <w:rsid w:val="003A1FB2"/>
    <w:rsid w:val="003A2687"/>
    <w:rsid w:val="003A2C26"/>
    <w:rsid w:val="003A3D5C"/>
    <w:rsid w:val="003A4E59"/>
    <w:rsid w:val="003A51D1"/>
    <w:rsid w:val="003A5BEF"/>
    <w:rsid w:val="003A7EDD"/>
    <w:rsid w:val="003B1162"/>
    <w:rsid w:val="003B13DA"/>
    <w:rsid w:val="003B1727"/>
    <w:rsid w:val="003B1CDD"/>
    <w:rsid w:val="003B35FA"/>
    <w:rsid w:val="003B406D"/>
    <w:rsid w:val="003B47B2"/>
    <w:rsid w:val="003B4E92"/>
    <w:rsid w:val="003B56EE"/>
    <w:rsid w:val="003B6685"/>
    <w:rsid w:val="003B724B"/>
    <w:rsid w:val="003C0591"/>
    <w:rsid w:val="003C1DE8"/>
    <w:rsid w:val="003C224A"/>
    <w:rsid w:val="003C306C"/>
    <w:rsid w:val="003C35D4"/>
    <w:rsid w:val="003C3F06"/>
    <w:rsid w:val="003C5A25"/>
    <w:rsid w:val="003C7199"/>
    <w:rsid w:val="003C730F"/>
    <w:rsid w:val="003C7642"/>
    <w:rsid w:val="003D12D7"/>
    <w:rsid w:val="003D19FD"/>
    <w:rsid w:val="003D1C6C"/>
    <w:rsid w:val="003D58DB"/>
    <w:rsid w:val="003D5D1D"/>
    <w:rsid w:val="003D7AF2"/>
    <w:rsid w:val="003D7F0A"/>
    <w:rsid w:val="003E1C41"/>
    <w:rsid w:val="003E2BDE"/>
    <w:rsid w:val="003E2FC4"/>
    <w:rsid w:val="003E3432"/>
    <w:rsid w:val="003E3736"/>
    <w:rsid w:val="003E3AB3"/>
    <w:rsid w:val="003E43E5"/>
    <w:rsid w:val="003E563C"/>
    <w:rsid w:val="003E58E9"/>
    <w:rsid w:val="003E5B35"/>
    <w:rsid w:val="003E5D19"/>
    <w:rsid w:val="003E7920"/>
    <w:rsid w:val="003F03AF"/>
    <w:rsid w:val="003F21E3"/>
    <w:rsid w:val="003F2963"/>
    <w:rsid w:val="003F4518"/>
    <w:rsid w:val="003F4D6C"/>
    <w:rsid w:val="003F590E"/>
    <w:rsid w:val="003F59B9"/>
    <w:rsid w:val="003F727A"/>
    <w:rsid w:val="003F797A"/>
    <w:rsid w:val="0040081E"/>
    <w:rsid w:val="0040231B"/>
    <w:rsid w:val="00404788"/>
    <w:rsid w:val="00405460"/>
    <w:rsid w:val="00405E7A"/>
    <w:rsid w:val="00406457"/>
    <w:rsid w:val="00406599"/>
    <w:rsid w:val="004076AF"/>
    <w:rsid w:val="004109AC"/>
    <w:rsid w:val="00410AA5"/>
    <w:rsid w:val="004119F3"/>
    <w:rsid w:val="00411BA0"/>
    <w:rsid w:val="00411EB1"/>
    <w:rsid w:val="00412152"/>
    <w:rsid w:val="00412168"/>
    <w:rsid w:val="004133BB"/>
    <w:rsid w:val="0041461D"/>
    <w:rsid w:val="0041482D"/>
    <w:rsid w:val="0041538C"/>
    <w:rsid w:val="00415E20"/>
    <w:rsid w:val="004202BA"/>
    <w:rsid w:val="00420DCB"/>
    <w:rsid w:val="00420EB8"/>
    <w:rsid w:val="004217F4"/>
    <w:rsid w:val="0042210C"/>
    <w:rsid w:val="00423497"/>
    <w:rsid w:val="0042393E"/>
    <w:rsid w:val="00426A04"/>
    <w:rsid w:val="00426DEA"/>
    <w:rsid w:val="00427105"/>
    <w:rsid w:val="00427188"/>
    <w:rsid w:val="0042798E"/>
    <w:rsid w:val="00427D4D"/>
    <w:rsid w:val="00430ADE"/>
    <w:rsid w:val="0043110D"/>
    <w:rsid w:val="00431602"/>
    <w:rsid w:val="00431E2A"/>
    <w:rsid w:val="004329CE"/>
    <w:rsid w:val="00433A2E"/>
    <w:rsid w:val="004352D1"/>
    <w:rsid w:val="0043534C"/>
    <w:rsid w:val="00437253"/>
    <w:rsid w:val="0043726C"/>
    <w:rsid w:val="00437821"/>
    <w:rsid w:val="00437D2E"/>
    <w:rsid w:val="00440A66"/>
    <w:rsid w:val="00441821"/>
    <w:rsid w:val="00442DFB"/>
    <w:rsid w:val="00443928"/>
    <w:rsid w:val="004441A5"/>
    <w:rsid w:val="00444B33"/>
    <w:rsid w:val="00444CA9"/>
    <w:rsid w:val="00445165"/>
    <w:rsid w:val="00445E60"/>
    <w:rsid w:val="00445FFA"/>
    <w:rsid w:val="00446324"/>
    <w:rsid w:val="0044637F"/>
    <w:rsid w:val="00446956"/>
    <w:rsid w:val="00447002"/>
    <w:rsid w:val="00450CF7"/>
    <w:rsid w:val="0045263B"/>
    <w:rsid w:val="00453250"/>
    <w:rsid w:val="004540D6"/>
    <w:rsid w:val="004544B9"/>
    <w:rsid w:val="0045462E"/>
    <w:rsid w:val="00454B8B"/>
    <w:rsid w:val="0045508A"/>
    <w:rsid w:val="00456135"/>
    <w:rsid w:val="00456324"/>
    <w:rsid w:val="00456B92"/>
    <w:rsid w:val="00457554"/>
    <w:rsid w:val="004607AE"/>
    <w:rsid w:val="004608A9"/>
    <w:rsid w:val="00460E1F"/>
    <w:rsid w:val="0046153F"/>
    <w:rsid w:val="004615FF"/>
    <w:rsid w:val="004652BF"/>
    <w:rsid w:val="00465C17"/>
    <w:rsid w:val="00466374"/>
    <w:rsid w:val="00467187"/>
    <w:rsid w:val="00467413"/>
    <w:rsid w:val="00467BC4"/>
    <w:rsid w:val="00471B93"/>
    <w:rsid w:val="00472059"/>
    <w:rsid w:val="004724B2"/>
    <w:rsid w:val="0047304B"/>
    <w:rsid w:val="00474125"/>
    <w:rsid w:val="00474CF6"/>
    <w:rsid w:val="004757AF"/>
    <w:rsid w:val="0047627C"/>
    <w:rsid w:val="00476840"/>
    <w:rsid w:val="00476EE4"/>
    <w:rsid w:val="00480525"/>
    <w:rsid w:val="00480EB9"/>
    <w:rsid w:val="004810E5"/>
    <w:rsid w:val="004814C6"/>
    <w:rsid w:val="004855C0"/>
    <w:rsid w:val="00485B21"/>
    <w:rsid w:val="00487F13"/>
    <w:rsid w:val="0049002B"/>
    <w:rsid w:val="004904CF"/>
    <w:rsid w:val="00490BAD"/>
    <w:rsid w:val="004924C5"/>
    <w:rsid w:val="00492D9C"/>
    <w:rsid w:val="00493750"/>
    <w:rsid w:val="00495CE8"/>
    <w:rsid w:val="004971A0"/>
    <w:rsid w:val="00497481"/>
    <w:rsid w:val="00497591"/>
    <w:rsid w:val="004975D5"/>
    <w:rsid w:val="004A04AF"/>
    <w:rsid w:val="004A1ECC"/>
    <w:rsid w:val="004A2B64"/>
    <w:rsid w:val="004A3A80"/>
    <w:rsid w:val="004A439F"/>
    <w:rsid w:val="004A4830"/>
    <w:rsid w:val="004A5951"/>
    <w:rsid w:val="004A5C92"/>
    <w:rsid w:val="004A6EC0"/>
    <w:rsid w:val="004A7239"/>
    <w:rsid w:val="004B0827"/>
    <w:rsid w:val="004B134E"/>
    <w:rsid w:val="004B1F67"/>
    <w:rsid w:val="004B4235"/>
    <w:rsid w:val="004B468B"/>
    <w:rsid w:val="004B4915"/>
    <w:rsid w:val="004B498B"/>
    <w:rsid w:val="004B49C1"/>
    <w:rsid w:val="004B49CD"/>
    <w:rsid w:val="004B53EB"/>
    <w:rsid w:val="004B5FE6"/>
    <w:rsid w:val="004B67B5"/>
    <w:rsid w:val="004B7082"/>
    <w:rsid w:val="004B7670"/>
    <w:rsid w:val="004B7998"/>
    <w:rsid w:val="004C0946"/>
    <w:rsid w:val="004C121E"/>
    <w:rsid w:val="004C2787"/>
    <w:rsid w:val="004C3929"/>
    <w:rsid w:val="004C5080"/>
    <w:rsid w:val="004C512F"/>
    <w:rsid w:val="004C53AC"/>
    <w:rsid w:val="004C5479"/>
    <w:rsid w:val="004C5768"/>
    <w:rsid w:val="004C581C"/>
    <w:rsid w:val="004C5B0D"/>
    <w:rsid w:val="004C7BF3"/>
    <w:rsid w:val="004D24EF"/>
    <w:rsid w:val="004D2A33"/>
    <w:rsid w:val="004D2E59"/>
    <w:rsid w:val="004D34CF"/>
    <w:rsid w:val="004D36F8"/>
    <w:rsid w:val="004D3F4A"/>
    <w:rsid w:val="004D40CD"/>
    <w:rsid w:val="004D49B4"/>
    <w:rsid w:val="004D76FF"/>
    <w:rsid w:val="004E186A"/>
    <w:rsid w:val="004E207C"/>
    <w:rsid w:val="004E2C85"/>
    <w:rsid w:val="004E350E"/>
    <w:rsid w:val="004E4269"/>
    <w:rsid w:val="004E4AC0"/>
    <w:rsid w:val="004E4BB1"/>
    <w:rsid w:val="004E4EA2"/>
    <w:rsid w:val="004E70A8"/>
    <w:rsid w:val="004E7216"/>
    <w:rsid w:val="004E7337"/>
    <w:rsid w:val="004E7AF6"/>
    <w:rsid w:val="004F0145"/>
    <w:rsid w:val="004F046A"/>
    <w:rsid w:val="004F1B55"/>
    <w:rsid w:val="004F28A8"/>
    <w:rsid w:val="004F5D47"/>
    <w:rsid w:val="004F5DD2"/>
    <w:rsid w:val="004F631F"/>
    <w:rsid w:val="005005AB"/>
    <w:rsid w:val="00501553"/>
    <w:rsid w:val="00501DC9"/>
    <w:rsid w:val="005024C4"/>
    <w:rsid w:val="00502BE2"/>
    <w:rsid w:val="00502DC0"/>
    <w:rsid w:val="00502E59"/>
    <w:rsid w:val="00503291"/>
    <w:rsid w:val="005046B5"/>
    <w:rsid w:val="00506818"/>
    <w:rsid w:val="00507647"/>
    <w:rsid w:val="00510BB1"/>
    <w:rsid w:val="00512D0B"/>
    <w:rsid w:val="00513828"/>
    <w:rsid w:val="00513A6A"/>
    <w:rsid w:val="00513FD0"/>
    <w:rsid w:val="00513FD3"/>
    <w:rsid w:val="005166EA"/>
    <w:rsid w:val="005168E3"/>
    <w:rsid w:val="00517610"/>
    <w:rsid w:val="005206C6"/>
    <w:rsid w:val="00521089"/>
    <w:rsid w:val="005220B3"/>
    <w:rsid w:val="00522B69"/>
    <w:rsid w:val="00522EC6"/>
    <w:rsid w:val="00525221"/>
    <w:rsid w:val="00525E24"/>
    <w:rsid w:val="005266F9"/>
    <w:rsid w:val="00526A28"/>
    <w:rsid w:val="00530408"/>
    <w:rsid w:val="00530610"/>
    <w:rsid w:val="0053149E"/>
    <w:rsid w:val="00531E29"/>
    <w:rsid w:val="00532049"/>
    <w:rsid w:val="0053263C"/>
    <w:rsid w:val="00533158"/>
    <w:rsid w:val="005333DD"/>
    <w:rsid w:val="00533424"/>
    <w:rsid w:val="0053344B"/>
    <w:rsid w:val="005348AF"/>
    <w:rsid w:val="00536268"/>
    <w:rsid w:val="005374E3"/>
    <w:rsid w:val="00540296"/>
    <w:rsid w:val="00540CF4"/>
    <w:rsid w:val="00541ECD"/>
    <w:rsid w:val="0054201F"/>
    <w:rsid w:val="0054224D"/>
    <w:rsid w:val="00542848"/>
    <w:rsid w:val="00542C04"/>
    <w:rsid w:val="00542F7E"/>
    <w:rsid w:val="00543CE8"/>
    <w:rsid w:val="0054425F"/>
    <w:rsid w:val="00544D3C"/>
    <w:rsid w:val="00545496"/>
    <w:rsid w:val="00550521"/>
    <w:rsid w:val="00551339"/>
    <w:rsid w:val="00553BB9"/>
    <w:rsid w:val="00554B0D"/>
    <w:rsid w:val="00555A0B"/>
    <w:rsid w:val="00555DEA"/>
    <w:rsid w:val="00556909"/>
    <w:rsid w:val="00560733"/>
    <w:rsid w:val="00560841"/>
    <w:rsid w:val="00561482"/>
    <w:rsid w:val="00561732"/>
    <w:rsid w:val="00561E9F"/>
    <w:rsid w:val="0056312E"/>
    <w:rsid w:val="00563597"/>
    <w:rsid w:val="00563C2C"/>
    <w:rsid w:val="00565989"/>
    <w:rsid w:val="00566D0B"/>
    <w:rsid w:val="00567ABA"/>
    <w:rsid w:val="005702DA"/>
    <w:rsid w:val="005706AB"/>
    <w:rsid w:val="00570D1D"/>
    <w:rsid w:val="00572D69"/>
    <w:rsid w:val="0057348F"/>
    <w:rsid w:val="00575697"/>
    <w:rsid w:val="005763C2"/>
    <w:rsid w:val="005767F6"/>
    <w:rsid w:val="00577869"/>
    <w:rsid w:val="005803F3"/>
    <w:rsid w:val="0058146F"/>
    <w:rsid w:val="005818CB"/>
    <w:rsid w:val="00581984"/>
    <w:rsid w:val="0058374B"/>
    <w:rsid w:val="00585316"/>
    <w:rsid w:val="00586D30"/>
    <w:rsid w:val="00587A1F"/>
    <w:rsid w:val="0059038E"/>
    <w:rsid w:val="005921E5"/>
    <w:rsid w:val="00592941"/>
    <w:rsid w:val="00593169"/>
    <w:rsid w:val="0059380D"/>
    <w:rsid w:val="00593A02"/>
    <w:rsid w:val="00594712"/>
    <w:rsid w:val="00594C5F"/>
    <w:rsid w:val="00595E23"/>
    <w:rsid w:val="00597429"/>
    <w:rsid w:val="00597C9D"/>
    <w:rsid w:val="005A0194"/>
    <w:rsid w:val="005A1846"/>
    <w:rsid w:val="005A1E05"/>
    <w:rsid w:val="005A4B7C"/>
    <w:rsid w:val="005A6176"/>
    <w:rsid w:val="005A63E5"/>
    <w:rsid w:val="005A6648"/>
    <w:rsid w:val="005A6EE8"/>
    <w:rsid w:val="005A701B"/>
    <w:rsid w:val="005B06FB"/>
    <w:rsid w:val="005B1D8B"/>
    <w:rsid w:val="005B1E37"/>
    <w:rsid w:val="005B1FA3"/>
    <w:rsid w:val="005B39C0"/>
    <w:rsid w:val="005B421D"/>
    <w:rsid w:val="005B46FB"/>
    <w:rsid w:val="005B51A7"/>
    <w:rsid w:val="005B5813"/>
    <w:rsid w:val="005B637F"/>
    <w:rsid w:val="005B65A3"/>
    <w:rsid w:val="005B6CC8"/>
    <w:rsid w:val="005B77CA"/>
    <w:rsid w:val="005C024F"/>
    <w:rsid w:val="005C34EA"/>
    <w:rsid w:val="005C3BEF"/>
    <w:rsid w:val="005C3FC0"/>
    <w:rsid w:val="005C528D"/>
    <w:rsid w:val="005C665F"/>
    <w:rsid w:val="005C751E"/>
    <w:rsid w:val="005C7BCD"/>
    <w:rsid w:val="005D0DF3"/>
    <w:rsid w:val="005D0F32"/>
    <w:rsid w:val="005D1C0C"/>
    <w:rsid w:val="005D2FBB"/>
    <w:rsid w:val="005D396C"/>
    <w:rsid w:val="005D3C67"/>
    <w:rsid w:val="005D44B7"/>
    <w:rsid w:val="005D45B0"/>
    <w:rsid w:val="005D4983"/>
    <w:rsid w:val="005D553D"/>
    <w:rsid w:val="005D598F"/>
    <w:rsid w:val="005D6172"/>
    <w:rsid w:val="005D71C1"/>
    <w:rsid w:val="005D75EE"/>
    <w:rsid w:val="005D7A3C"/>
    <w:rsid w:val="005D7F5C"/>
    <w:rsid w:val="005E0309"/>
    <w:rsid w:val="005E1451"/>
    <w:rsid w:val="005E17DB"/>
    <w:rsid w:val="005E2456"/>
    <w:rsid w:val="005E2D47"/>
    <w:rsid w:val="005E3500"/>
    <w:rsid w:val="005E381D"/>
    <w:rsid w:val="005E4034"/>
    <w:rsid w:val="005E4775"/>
    <w:rsid w:val="005E4D53"/>
    <w:rsid w:val="005E4D63"/>
    <w:rsid w:val="005E50B0"/>
    <w:rsid w:val="005E55D7"/>
    <w:rsid w:val="005E5A81"/>
    <w:rsid w:val="005E5CDE"/>
    <w:rsid w:val="005E62BB"/>
    <w:rsid w:val="005E78E0"/>
    <w:rsid w:val="005F0452"/>
    <w:rsid w:val="005F209C"/>
    <w:rsid w:val="005F2377"/>
    <w:rsid w:val="005F36C6"/>
    <w:rsid w:val="005F3BD9"/>
    <w:rsid w:val="005F4E23"/>
    <w:rsid w:val="005F533B"/>
    <w:rsid w:val="005F6F00"/>
    <w:rsid w:val="006002AA"/>
    <w:rsid w:val="006005A2"/>
    <w:rsid w:val="00600AB6"/>
    <w:rsid w:val="00601787"/>
    <w:rsid w:val="006021B2"/>
    <w:rsid w:val="0060258B"/>
    <w:rsid w:val="00602673"/>
    <w:rsid w:val="0060427B"/>
    <w:rsid w:val="006042BC"/>
    <w:rsid w:val="006048D5"/>
    <w:rsid w:val="00604D85"/>
    <w:rsid w:val="006067F6"/>
    <w:rsid w:val="006072AE"/>
    <w:rsid w:val="00610289"/>
    <w:rsid w:val="0061142E"/>
    <w:rsid w:val="0061144D"/>
    <w:rsid w:val="006120E7"/>
    <w:rsid w:val="00613759"/>
    <w:rsid w:val="00613C62"/>
    <w:rsid w:val="00613FF2"/>
    <w:rsid w:val="006149B7"/>
    <w:rsid w:val="00614F10"/>
    <w:rsid w:val="0061594B"/>
    <w:rsid w:val="0061646F"/>
    <w:rsid w:val="00616FD2"/>
    <w:rsid w:val="006173BF"/>
    <w:rsid w:val="0061768D"/>
    <w:rsid w:val="0062255D"/>
    <w:rsid w:val="00622E21"/>
    <w:rsid w:val="00623214"/>
    <w:rsid w:val="006232EA"/>
    <w:rsid w:val="0062596D"/>
    <w:rsid w:val="00626C8B"/>
    <w:rsid w:val="0062715F"/>
    <w:rsid w:val="006312DD"/>
    <w:rsid w:val="00631344"/>
    <w:rsid w:val="00631E86"/>
    <w:rsid w:val="00634041"/>
    <w:rsid w:val="00634682"/>
    <w:rsid w:val="006347F7"/>
    <w:rsid w:val="0063490B"/>
    <w:rsid w:val="00634C3B"/>
    <w:rsid w:val="006357C7"/>
    <w:rsid w:val="00635FFA"/>
    <w:rsid w:val="006363F2"/>
    <w:rsid w:val="00637058"/>
    <w:rsid w:val="006402BE"/>
    <w:rsid w:val="00640527"/>
    <w:rsid w:val="0064059B"/>
    <w:rsid w:val="006427A7"/>
    <w:rsid w:val="00642B92"/>
    <w:rsid w:val="0064308C"/>
    <w:rsid w:val="00644A29"/>
    <w:rsid w:val="00644F7B"/>
    <w:rsid w:val="00644F84"/>
    <w:rsid w:val="00645026"/>
    <w:rsid w:val="006468D3"/>
    <w:rsid w:val="00646A7F"/>
    <w:rsid w:val="00646D09"/>
    <w:rsid w:val="006479E2"/>
    <w:rsid w:val="00647BAC"/>
    <w:rsid w:val="00650D8A"/>
    <w:rsid w:val="00650FCB"/>
    <w:rsid w:val="006513B4"/>
    <w:rsid w:val="00651825"/>
    <w:rsid w:val="006522F3"/>
    <w:rsid w:val="00654053"/>
    <w:rsid w:val="006547F7"/>
    <w:rsid w:val="00655542"/>
    <w:rsid w:val="006558B4"/>
    <w:rsid w:val="006566A5"/>
    <w:rsid w:val="00657BF0"/>
    <w:rsid w:val="00657E0D"/>
    <w:rsid w:val="0066125B"/>
    <w:rsid w:val="00661A69"/>
    <w:rsid w:val="0066267B"/>
    <w:rsid w:val="00662D7F"/>
    <w:rsid w:val="006638F4"/>
    <w:rsid w:val="00664C62"/>
    <w:rsid w:val="00665296"/>
    <w:rsid w:val="00665339"/>
    <w:rsid w:val="006660EA"/>
    <w:rsid w:val="0066619B"/>
    <w:rsid w:val="0066655C"/>
    <w:rsid w:val="006667FE"/>
    <w:rsid w:val="00666F3B"/>
    <w:rsid w:val="00667663"/>
    <w:rsid w:val="00670E2D"/>
    <w:rsid w:val="00671698"/>
    <w:rsid w:val="00671A3C"/>
    <w:rsid w:val="00671F03"/>
    <w:rsid w:val="006732C9"/>
    <w:rsid w:val="0067444B"/>
    <w:rsid w:val="006750BF"/>
    <w:rsid w:val="00675862"/>
    <w:rsid w:val="006763C4"/>
    <w:rsid w:val="006764A4"/>
    <w:rsid w:val="006801A4"/>
    <w:rsid w:val="00680344"/>
    <w:rsid w:val="006805AD"/>
    <w:rsid w:val="006807B6"/>
    <w:rsid w:val="006825B6"/>
    <w:rsid w:val="006825E4"/>
    <w:rsid w:val="006827F4"/>
    <w:rsid w:val="00682C29"/>
    <w:rsid w:val="006832CC"/>
    <w:rsid w:val="00683A36"/>
    <w:rsid w:val="0068496D"/>
    <w:rsid w:val="006864D8"/>
    <w:rsid w:val="00686C3F"/>
    <w:rsid w:val="0068784E"/>
    <w:rsid w:val="00690283"/>
    <w:rsid w:val="0069046D"/>
    <w:rsid w:val="006906E6"/>
    <w:rsid w:val="006911A5"/>
    <w:rsid w:val="0069187E"/>
    <w:rsid w:val="00692583"/>
    <w:rsid w:val="00693D52"/>
    <w:rsid w:val="00694379"/>
    <w:rsid w:val="006959A1"/>
    <w:rsid w:val="00696541"/>
    <w:rsid w:val="0069659A"/>
    <w:rsid w:val="00696B20"/>
    <w:rsid w:val="006971D1"/>
    <w:rsid w:val="00697A59"/>
    <w:rsid w:val="00697CB1"/>
    <w:rsid w:val="006A01A0"/>
    <w:rsid w:val="006A10B2"/>
    <w:rsid w:val="006A32BC"/>
    <w:rsid w:val="006A3427"/>
    <w:rsid w:val="006A3E03"/>
    <w:rsid w:val="006A42F0"/>
    <w:rsid w:val="006A5CD2"/>
    <w:rsid w:val="006A6E50"/>
    <w:rsid w:val="006A6E8C"/>
    <w:rsid w:val="006B00DB"/>
    <w:rsid w:val="006B08EE"/>
    <w:rsid w:val="006B131A"/>
    <w:rsid w:val="006B21DB"/>
    <w:rsid w:val="006B3335"/>
    <w:rsid w:val="006B4322"/>
    <w:rsid w:val="006B49A3"/>
    <w:rsid w:val="006B5499"/>
    <w:rsid w:val="006B59DA"/>
    <w:rsid w:val="006B5EE6"/>
    <w:rsid w:val="006B6186"/>
    <w:rsid w:val="006B682A"/>
    <w:rsid w:val="006C11BC"/>
    <w:rsid w:val="006C14DB"/>
    <w:rsid w:val="006C17F9"/>
    <w:rsid w:val="006C198F"/>
    <w:rsid w:val="006C3263"/>
    <w:rsid w:val="006C435E"/>
    <w:rsid w:val="006C437A"/>
    <w:rsid w:val="006C4B62"/>
    <w:rsid w:val="006C4C5F"/>
    <w:rsid w:val="006C510C"/>
    <w:rsid w:val="006C56DC"/>
    <w:rsid w:val="006C589B"/>
    <w:rsid w:val="006C6CEA"/>
    <w:rsid w:val="006C7534"/>
    <w:rsid w:val="006D04D1"/>
    <w:rsid w:val="006D0760"/>
    <w:rsid w:val="006D212F"/>
    <w:rsid w:val="006D28CE"/>
    <w:rsid w:val="006D2F06"/>
    <w:rsid w:val="006D35A7"/>
    <w:rsid w:val="006D4375"/>
    <w:rsid w:val="006D4EAC"/>
    <w:rsid w:val="006D50F0"/>
    <w:rsid w:val="006D6FDD"/>
    <w:rsid w:val="006D7953"/>
    <w:rsid w:val="006D7F24"/>
    <w:rsid w:val="006E208B"/>
    <w:rsid w:val="006E20AF"/>
    <w:rsid w:val="006E24A4"/>
    <w:rsid w:val="006E278F"/>
    <w:rsid w:val="006E2E76"/>
    <w:rsid w:val="006E2FB4"/>
    <w:rsid w:val="006E4FDA"/>
    <w:rsid w:val="006E4FFE"/>
    <w:rsid w:val="006E6154"/>
    <w:rsid w:val="006E64D9"/>
    <w:rsid w:val="006E664C"/>
    <w:rsid w:val="006E6CE3"/>
    <w:rsid w:val="006E7A8E"/>
    <w:rsid w:val="006F07BC"/>
    <w:rsid w:val="006F17BC"/>
    <w:rsid w:val="006F289B"/>
    <w:rsid w:val="006F2EF5"/>
    <w:rsid w:val="006F31E7"/>
    <w:rsid w:val="006F43E4"/>
    <w:rsid w:val="006F452D"/>
    <w:rsid w:val="006F4A84"/>
    <w:rsid w:val="006F5523"/>
    <w:rsid w:val="006F6513"/>
    <w:rsid w:val="00700429"/>
    <w:rsid w:val="00700AAC"/>
    <w:rsid w:val="00700DC8"/>
    <w:rsid w:val="00701FFF"/>
    <w:rsid w:val="007033FF"/>
    <w:rsid w:val="00703517"/>
    <w:rsid w:val="007037B7"/>
    <w:rsid w:val="00703D4C"/>
    <w:rsid w:val="00704529"/>
    <w:rsid w:val="00704B13"/>
    <w:rsid w:val="00704BFF"/>
    <w:rsid w:val="00705AAA"/>
    <w:rsid w:val="007060D3"/>
    <w:rsid w:val="00706A63"/>
    <w:rsid w:val="007076A7"/>
    <w:rsid w:val="00707E08"/>
    <w:rsid w:val="00710512"/>
    <w:rsid w:val="00711FEF"/>
    <w:rsid w:val="007126F6"/>
    <w:rsid w:val="007136B0"/>
    <w:rsid w:val="00713E7A"/>
    <w:rsid w:val="007161F3"/>
    <w:rsid w:val="00716260"/>
    <w:rsid w:val="0071654F"/>
    <w:rsid w:val="00716B9F"/>
    <w:rsid w:val="00722635"/>
    <w:rsid w:val="00722833"/>
    <w:rsid w:val="007230F4"/>
    <w:rsid w:val="007248F8"/>
    <w:rsid w:val="00724BD9"/>
    <w:rsid w:val="007269AF"/>
    <w:rsid w:val="00726CE7"/>
    <w:rsid w:val="0072729F"/>
    <w:rsid w:val="00727E41"/>
    <w:rsid w:val="00730611"/>
    <w:rsid w:val="00732C8E"/>
    <w:rsid w:val="0073409C"/>
    <w:rsid w:val="007351B3"/>
    <w:rsid w:val="00735669"/>
    <w:rsid w:val="00735733"/>
    <w:rsid w:val="00735825"/>
    <w:rsid w:val="00735E1E"/>
    <w:rsid w:val="007360DD"/>
    <w:rsid w:val="00736838"/>
    <w:rsid w:val="00736EFC"/>
    <w:rsid w:val="00737C16"/>
    <w:rsid w:val="00740266"/>
    <w:rsid w:val="00741BA2"/>
    <w:rsid w:val="00741E74"/>
    <w:rsid w:val="00743A56"/>
    <w:rsid w:val="007448CF"/>
    <w:rsid w:val="00744BA8"/>
    <w:rsid w:val="00744F95"/>
    <w:rsid w:val="007455FD"/>
    <w:rsid w:val="00745796"/>
    <w:rsid w:val="007461D1"/>
    <w:rsid w:val="00747113"/>
    <w:rsid w:val="007479FC"/>
    <w:rsid w:val="00750318"/>
    <w:rsid w:val="00750782"/>
    <w:rsid w:val="00750A74"/>
    <w:rsid w:val="00751258"/>
    <w:rsid w:val="00751582"/>
    <w:rsid w:val="00751681"/>
    <w:rsid w:val="00751768"/>
    <w:rsid w:val="0075282A"/>
    <w:rsid w:val="007529A8"/>
    <w:rsid w:val="007530C0"/>
    <w:rsid w:val="00753D0A"/>
    <w:rsid w:val="00754605"/>
    <w:rsid w:val="00754FC3"/>
    <w:rsid w:val="00755572"/>
    <w:rsid w:val="007567E2"/>
    <w:rsid w:val="00756BB0"/>
    <w:rsid w:val="00757722"/>
    <w:rsid w:val="007604CA"/>
    <w:rsid w:val="007606EA"/>
    <w:rsid w:val="007621D9"/>
    <w:rsid w:val="0076237B"/>
    <w:rsid w:val="00762538"/>
    <w:rsid w:val="00762616"/>
    <w:rsid w:val="00764180"/>
    <w:rsid w:val="0076432B"/>
    <w:rsid w:val="00765273"/>
    <w:rsid w:val="007654B2"/>
    <w:rsid w:val="007656EF"/>
    <w:rsid w:val="0076576D"/>
    <w:rsid w:val="00766224"/>
    <w:rsid w:val="00766554"/>
    <w:rsid w:val="0076688C"/>
    <w:rsid w:val="00766C17"/>
    <w:rsid w:val="007704DB"/>
    <w:rsid w:val="00771483"/>
    <w:rsid w:val="00772784"/>
    <w:rsid w:val="00772E94"/>
    <w:rsid w:val="00775A2C"/>
    <w:rsid w:val="007769E2"/>
    <w:rsid w:val="007773D6"/>
    <w:rsid w:val="007777EA"/>
    <w:rsid w:val="00780065"/>
    <w:rsid w:val="007804B2"/>
    <w:rsid w:val="00781002"/>
    <w:rsid w:val="0078279B"/>
    <w:rsid w:val="00784693"/>
    <w:rsid w:val="00785C52"/>
    <w:rsid w:val="00791C14"/>
    <w:rsid w:val="007925CA"/>
    <w:rsid w:val="00793695"/>
    <w:rsid w:val="00793A83"/>
    <w:rsid w:val="00795D8A"/>
    <w:rsid w:val="00795EEC"/>
    <w:rsid w:val="00796384"/>
    <w:rsid w:val="007A00DE"/>
    <w:rsid w:val="007A0B1F"/>
    <w:rsid w:val="007A0B83"/>
    <w:rsid w:val="007A1B67"/>
    <w:rsid w:val="007A1CE0"/>
    <w:rsid w:val="007A2922"/>
    <w:rsid w:val="007A32F0"/>
    <w:rsid w:val="007A503B"/>
    <w:rsid w:val="007A5F55"/>
    <w:rsid w:val="007A69F4"/>
    <w:rsid w:val="007A757C"/>
    <w:rsid w:val="007A7CDC"/>
    <w:rsid w:val="007A7E59"/>
    <w:rsid w:val="007B00D3"/>
    <w:rsid w:val="007B10AF"/>
    <w:rsid w:val="007B19FB"/>
    <w:rsid w:val="007B1EEC"/>
    <w:rsid w:val="007B264F"/>
    <w:rsid w:val="007B2C9A"/>
    <w:rsid w:val="007B3774"/>
    <w:rsid w:val="007B38B4"/>
    <w:rsid w:val="007B78D5"/>
    <w:rsid w:val="007C10ED"/>
    <w:rsid w:val="007C11BB"/>
    <w:rsid w:val="007C1985"/>
    <w:rsid w:val="007C1D2E"/>
    <w:rsid w:val="007C1E45"/>
    <w:rsid w:val="007C284F"/>
    <w:rsid w:val="007C2B3E"/>
    <w:rsid w:val="007C2D39"/>
    <w:rsid w:val="007C3BCD"/>
    <w:rsid w:val="007C3CDF"/>
    <w:rsid w:val="007C45C6"/>
    <w:rsid w:val="007C4939"/>
    <w:rsid w:val="007C5B8B"/>
    <w:rsid w:val="007C723E"/>
    <w:rsid w:val="007C761B"/>
    <w:rsid w:val="007D0698"/>
    <w:rsid w:val="007D2890"/>
    <w:rsid w:val="007D2E57"/>
    <w:rsid w:val="007D3CA2"/>
    <w:rsid w:val="007D46EB"/>
    <w:rsid w:val="007D4E30"/>
    <w:rsid w:val="007D6909"/>
    <w:rsid w:val="007D6F09"/>
    <w:rsid w:val="007D7848"/>
    <w:rsid w:val="007D7894"/>
    <w:rsid w:val="007D7ACA"/>
    <w:rsid w:val="007D7AF9"/>
    <w:rsid w:val="007E0288"/>
    <w:rsid w:val="007E063E"/>
    <w:rsid w:val="007E1416"/>
    <w:rsid w:val="007E1657"/>
    <w:rsid w:val="007E4137"/>
    <w:rsid w:val="007E48D9"/>
    <w:rsid w:val="007E5A92"/>
    <w:rsid w:val="007E5C13"/>
    <w:rsid w:val="007E615D"/>
    <w:rsid w:val="007E65BA"/>
    <w:rsid w:val="007E7A9D"/>
    <w:rsid w:val="007F0D1C"/>
    <w:rsid w:val="007F106B"/>
    <w:rsid w:val="007F2417"/>
    <w:rsid w:val="007F34B0"/>
    <w:rsid w:val="007F35FC"/>
    <w:rsid w:val="007F387F"/>
    <w:rsid w:val="007F4C2A"/>
    <w:rsid w:val="007F57DE"/>
    <w:rsid w:val="007F6ED1"/>
    <w:rsid w:val="007F702B"/>
    <w:rsid w:val="007F7402"/>
    <w:rsid w:val="007F74B6"/>
    <w:rsid w:val="007F7A57"/>
    <w:rsid w:val="00800185"/>
    <w:rsid w:val="00800870"/>
    <w:rsid w:val="00801F53"/>
    <w:rsid w:val="00804CDA"/>
    <w:rsid w:val="00804D57"/>
    <w:rsid w:val="00805414"/>
    <w:rsid w:val="008054F9"/>
    <w:rsid w:val="00805549"/>
    <w:rsid w:val="008062FA"/>
    <w:rsid w:val="0080644D"/>
    <w:rsid w:val="00806A30"/>
    <w:rsid w:val="00811038"/>
    <w:rsid w:val="00811530"/>
    <w:rsid w:val="0081194A"/>
    <w:rsid w:val="00812CEA"/>
    <w:rsid w:val="00812F89"/>
    <w:rsid w:val="0081407D"/>
    <w:rsid w:val="008143F1"/>
    <w:rsid w:val="00814662"/>
    <w:rsid w:val="00815263"/>
    <w:rsid w:val="00816257"/>
    <w:rsid w:val="0081762A"/>
    <w:rsid w:val="00817ECF"/>
    <w:rsid w:val="00820D0F"/>
    <w:rsid w:val="00821615"/>
    <w:rsid w:val="008217CA"/>
    <w:rsid w:val="00821A60"/>
    <w:rsid w:val="0082270A"/>
    <w:rsid w:val="00822DF2"/>
    <w:rsid w:val="008233B8"/>
    <w:rsid w:val="00823975"/>
    <w:rsid w:val="00823C80"/>
    <w:rsid w:val="00824BA1"/>
    <w:rsid w:val="00827AF2"/>
    <w:rsid w:val="00830261"/>
    <w:rsid w:val="00830F40"/>
    <w:rsid w:val="008310F6"/>
    <w:rsid w:val="008335B8"/>
    <w:rsid w:val="00833816"/>
    <w:rsid w:val="00834023"/>
    <w:rsid w:val="008348B8"/>
    <w:rsid w:val="00835A1B"/>
    <w:rsid w:val="008364DA"/>
    <w:rsid w:val="008367D8"/>
    <w:rsid w:val="00840377"/>
    <w:rsid w:val="00840790"/>
    <w:rsid w:val="00840E6C"/>
    <w:rsid w:val="0084216A"/>
    <w:rsid w:val="00842D4A"/>
    <w:rsid w:val="008436F7"/>
    <w:rsid w:val="00843BB4"/>
    <w:rsid w:val="00844432"/>
    <w:rsid w:val="00845420"/>
    <w:rsid w:val="00845769"/>
    <w:rsid w:val="00845876"/>
    <w:rsid w:val="00845936"/>
    <w:rsid w:val="00846AB4"/>
    <w:rsid w:val="0085043A"/>
    <w:rsid w:val="00850C8D"/>
    <w:rsid w:val="0085157D"/>
    <w:rsid w:val="00852773"/>
    <w:rsid w:val="00852797"/>
    <w:rsid w:val="00854092"/>
    <w:rsid w:val="00854D22"/>
    <w:rsid w:val="00855E6C"/>
    <w:rsid w:val="00857FFD"/>
    <w:rsid w:val="00860892"/>
    <w:rsid w:val="008611DB"/>
    <w:rsid w:val="0086170B"/>
    <w:rsid w:val="008620C7"/>
    <w:rsid w:val="008624CC"/>
    <w:rsid w:val="0086277F"/>
    <w:rsid w:val="00862977"/>
    <w:rsid w:val="008630EA"/>
    <w:rsid w:val="00863516"/>
    <w:rsid w:val="00863DBE"/>
    <w:rsid w:val="00864EA8"/>
    <w:rsid w:val="0086620C"/>
    <w:rsid w:val="00867C6F"/>
    <w:rsid w:val="00867F9E"/>
    <w:rsid w:val="0087387D"/>
    <w:rsid w:val="00873CF9"/>
    <w:rsid w:val="008741B2"/>
    <w:rsid w:val="00874A5F"/>
    <w:rsid w:val="00875579"/>
    <w:rsid w:val="00876EE5"/>
    <w:rsid w:val="008774E1"/>
    <w:rsid w:val="0088035C"/>
    <w:rsid w:val="00881832"/>
    <w:rsid w:val="0088272C"/>
    <w:rsid w:val="008831E9"/>
    <w:rsid w:val="00884841"/>
    <w:rsid w:val="0088499E"/>
    <w:rsid w:val="00886422"/>
    <w:rsid w:val="00890640"/>
    <w:rsid w:val="0089341E"/>
    <w:rsid w:val="00893AAF"/>
    <w:rsid w:val="0089533C"/>
    <w:rsid w:val="00895C9E"/>
    <w:rsid w:val="00896E6D"/>
    <w:rsid w:val="00896EB1"/>
    <w:rsid w:val="00897903"/>
    <w:rsid w:val="00897DB9"/>
    <w:rsid w:val="008A188F"/>
    <w:rsid w:val="008A2181"/>
    <w:rsid w:val="008A396A"/>
    <w:rsid w:val="008A42F5"/>
    <w:rsid w:val="008A56F2"/>
    <w:rsid w:val="008A75B2"/>
    <w:rsid w:val="008B0089"/>
    <w:rsid w:val="008B10F1"/>
    <w:rsid w:val="008B13F6"/>
    <w:rsid w:val="008B24A7"/>
    <w:rsid w:val="008B2821"/>
    <w:rsid w:val="008B282A"/>
    <w:rsid w:val="008B2A85"/>
    <w:rsid w:val="008B390C"/>
    <w:rsid w:val="008B3D59"/>
    <w:rsid w:val="008B3DF8"/>
    <w:rsid w:val="008B3FC5"/>
    <w:rsid w:val="008B477F"/>
    <w:rsid w:val="008B5AAD"/>
    <w:rsid w:val="008C31E2"/>
    <w:rsid w:val="008C37F4"/>
    <w:rsid w:val="008C3B79"/>
    <w:rsid w:val="008C52CA"/>
    <w:rsid w:val="008C62F1"/>
    <w:rsid w:val="008C642E"/>
    <w:rsid w:val="008C64D9"/>
    <w:rsid w:val="008C6C86"/>
    <w:rsid w:val="008C7566"/>
    <w:rsid w:val="008C77B0"/>
    <w:rsid w:val="008C7978"/>
    <w:rsid w:val="008C7A66"/>
    <w:rsid w:val="008D0ADE"/>
    <w:rsid w:val="008D114C"/>
    <w:rsid w:val="008D17B2"/>
    <w:rsid w:val="008D1CD7"/>
    <w:rsid w:val="008D2730"/>
    <w:rsid w:val="008D2904"/>
    <w:rsid w:val="008D2F86"/>
    <w:rsid w:val="008D3111"/>
    <w:rsid w:val="008D3408"/>
    <w:rsid w:val="008D4E1A"/>
    <w:rsid w:val="008D6AF2"/>
    <w:rsid w:val="008D6C31"/>
    <w:rsid w:val="008D7856"/>
    <w:rsid w:val="008E0681"/>
    <w:rsid w:val="008E072F"/>
    <w:rsid w:val="008E0A1E"/>
    <w:rsid w:val="008E1F62"/>
    <w:rsid w:val="008E2565"/>
    <w:rsid w:val="008E2CC5"/>
    <w:rsid w:val="008E45A3"/>
    <w:rsid w:val="008E481D"/>
    <w:rsid w:val="008E48A4"/>
    <w:rsid w:val="008E4E9F"/>
    <w:rsid w:val="008E4FCA"/>
    <w:rsid w:val="008E72CB"/>
    <w:rsid w:val="008E7DED"/>
    <w:rsid w:val="008F041C"/>
    <w:rsid w:val="008F061F"/>
    <w:rsid w:val="008F0F6F"/>
    <w:rsid w:val="008F1770"/>
    <w:rsid w:val="008F1FA2"/>
    <w:rsid w:val="008F2854"/>
    <w:rsid w:val="008F36B8"/>
    <w:rsid w:val="008F4B8E"/>
    <w:rsid w:val="008F5C6E"/>
    <w:rsid w:val="008F5E5D"/>
    <w:rsid w:val="008F6119"/>
    <w:rsid w:val="008F6700"/>
    <w:rsid w:val="008F7A3F"/>
    <w:rsid w:val="009000DF"/>
    <w:rsid w:val="009002DE"/>
    <w:rsid w:val="009006E2"/>
    <w:rsid w:val="00903848"/>
    <w:rsid w:val="009054B6"/>
    <w:rsid w:val="00906A99"/>
    <w:rsid w:val="00906F20"/>
    <w:rsid w:val="009078BA"/>
    <w:rsid w:val="00907FBB"/>
    <w:rsid w:val="00910114"/>
    <w:rsid w:val="00910678"/>
    <w:rsid w:val="009110B9"/>
    <w:rsid w:val="009114C2"/>
    <w:rsid w:val="00911FF8"/>
    <w:rsid w:val="00912CB0"/>
    <w:rsid w:val="00913982"/>
    <w:rsid w:val="009149C7"/>
    <w:rsid w:val="00914A3B"/>
    <w:rsid w:val="009158B4"/>
    <w:rsid w:val="0091651C"/>
    <w:rsid w:val="009166E8"/>
    <w:rsid w:val="009167BA"/>
    <w:rsid w:val="0091734D"/>
    <w:rsid w:val="00917933"/>
    <w:rsid w:val="0092122D"/>
    <w:rsid w:val="009228A0"/>
    <w:rsid w:val="00922C31"/>
    <w:rsid w:val="009235E9"/>
    <w:rsid w:val="00923E94"/>
    <w:rsid w:val="00925ADF"/>
    <w:rsid w:val="0092725E"/>
    <w:rsid w:val="009274C2"/>
    <w:rsid w:val="00930FD3"/>
    <w:rsid w:val="009325A4"/>
    <w:rsid w:val="0093406D"/>
    <w:rsid w:val="0093473F"/>
    <w:rsid w:val="009354A3"/>
    <w:rsid w:val="0093560D"/>
    <w:rsid w:val="00935C5D"/>
    <w:rsid w:val="009364A9"/>
    <w:rsid w:val="00937F66"/>
    <w:rsid w:val="00943E28"/>
    <w:rsid w:val="00945BC0"/>
    <w:rsid w:val="00945F0C"/>
    <w:rsid w:val="0094647E"/>
    <w:rsid w:val="00950891"/>
    <w:rsid w:val="0095130F"/>
    <w:rsid w:val="00951B39"/>
    <w:rsid w:val="00951CE9"/>
    <w:rsid w:val="00951EA6"/>
    <w:rsid w:val="009520A3"/>
    <w:rsid w:val="00953568"/>
    <w:rsid w:val="009561AF"/>
    <w:rsid w:val="00956EE9"/>
    <w:rsid w:val="009601F3"/>
    <w:rsid w:val="009605A7"/>
    <w:rsid w:val="00962276"/>
    <w:rsid w:val="00962424"/>
    <w:rsid w:val="00962BDD"/>
    <w:rsid w:val="00962DCD"/>
    <w:rsid w:val="00962F5E"/>
    <w:rsid w:val="00963125"/>
    <w:rsid w:val="00963147"/>
    <w:rsid w:val="00963505"/>
    <w:rsid w:val="00963940"/>
    <w:rsid w:val="00963B7B"/>
    <w:rsid w:val="00964C1A"/>
    <w:rsid w:val="00964CA2"/>
    <w:rsid w:val="00965E3C"/>
    <w:rsid w:val="00966102"/>
    <w:rsid w:val="009663BE"/>
    <w:rsid w:val="00966B84"/>
    <w:rsid w:val="00966DDB"/>
    <w:rsid w:val="0096754B"/>
    <w:rsid w:val="00967F0A"/>
    <w:rsid w:val="00971535"/>
    <w:rsid w:val="0097262A"/>
    <w:rsid w:val="00972E97"/>
    <w:rsid w:val="00972FA2"/>
    <w:rsid w:val="00976520"/>
    <w:rsid w:val="00976BEC"/>
    <w:rsid w:val="00980258"/>
    <w:rsid w:val="00981280"/>
    <w:rsid w:val="009821DA"/>
    <w:rsid w:val="009822EA"/>
    <w:rsid w:val="00982B10"/>
    <w:rsid w:val="00982EA8"/>
    <w:rsid w:val="00983359"/>
    <w:rsid w:val="00984D2C"/>
    <w:rsid w:val="00985604"/>
    <w:rsid w:val="00987330"/>
    <w:rsid w:val="0099179A"/>
    <w:rsid w:val="00991DCE"/>
    <w:rsid w:val="00991F09"/>
    <w:rsid w:val="00993F85"/>
    <w:rsid w:val="009950ED"/>
    <w:rsid w:val="009968BE"/>
    <w:rsid w:val="009A0185"/>
    <w:rsid w:val="009A0658"/>
    <w:rsid w:val="009A0734"/>
    <w:rsid w:val="009A111F"/>
    <w:rsid w:val="009A399A"/>
    <w:rsid w:val="009A44C8"/>
    <w:rsid w:val="009A4815"/>
    <w:rsid w:val="009A546F"/>
    <w:rsid w:val="009A614D"/>
    <w:rsid w:val="009A623B"/>
    <w:rsid w:val="009A6763"/>
    <w:rsid w:val="009A7160"/>
    <w:rsid w:val="009A77E7"/>
    <w:rsid w:val="009B0F7E"/>
    <w:rsid w:val="009B1CFE"/>
    <w:rsid w:val="009B2BBB"/>
    <w:rsid w:val="009B357E"/>
    <w:rsid w:val="009B361C"/>
    <w:rsid w:val="009B3938"/>
    <w:rsid w:val="009B4F0E"/>
    <w:rsid w:val="009B5B9D"/>
    <w:rsid w:val="009B6860"/>
    <w:rsid w:val="009B6863"/>
    <w:rsid w:val="009C22AB"/>
    <w:rsid w:val="009C27EF"/>
    <w:rsid w:val="009C2E64"/>
    <w:rsid w:val="009C3721"/>
    <w:rsid w:val="009C3C5B"/>
    <w:rsid w:val="009C5172"/>
    <w:rsid w:val="009C5C52"/>
    <w:rsid w:val="009C5FE5"/>
    <w:rsid w:val="009C6645"/>
    <w:rsid w:val="009C71F1"/>
    <w:rsid w:val="009D0C31"/>
    <w:rsid w:val="009D19A6"/>
    <w:rsid w:val="009D19A8"/>
    <w:rsid w:val="009D1B12"/>
    <w:rsid w:val="009D22C7"/>
    <w:rsid w:val="009D3A73"/>
    <w:rsid w:val="009D3BAC"/>
    <w:rsid w:val="009D3FB6"/>
    <w:rsid w:val="009D5007"/>
    <w:rsid w:val="009D6084"/>
    <w:rsid w:val="009D6C90"/>
    <w:rsid w:val="009D7B47"/>
    <w:rsid w:val="009E0340"/>
    <w:rsid w:val="009E275E"/>
    <w:rsid w:val="009E2779"/>
    <w:rsid w:val="009E330A"/>
    <w:rsid w:val="009E36BB"/>
    <w:rsid w:val="009E5A67"/>
    <w:rsid w:val="009E5B8A"/>
    <w:rsid w:val="009E64B8"/>
    <w:rsid w:val="009E7A95"/>
    <w:rsid w:val="009F206B"/>
    <w:rsid w:val="009F2B27"/>
    <w:rsid w:val="009F3393"/>
    <w:rsid w:val="009F34FF"/>
    <w:rsid w:val="009F41E9"/>
    <w:rsid w:val="009F4A3D"/>
    <w:rsid w:val="009F5898"/>
    <w:rsid w:val="009F6816"/>
    <w:rsid w:val="009F6EF5"/>
    <w:rsid w:val="009F71FE"/>
    <w:rsid w:val="009F7BFF"/>
    <w:rsid w:val="00A009F0"/>
    <w:rsid w:val="00A00D0D"/>
    <w:rsid w:val="00A00FA0"/>
    <w:rsid w:val="00A011F6"/>
    <w:rsid w:val="00A01869"/>
    <w:rsid w:val="00A01BEA"/>
    <w:rsid w:val="00A01FDB"/>
    <w:rsid w:val="00A06721"/>
    <w:rsid w:val="00A0709B"/>
    <w:rsid w:val="00A10CA6"/>
    <w:rsid w:val="00A1169A"/>
    <w:rsid w:val="00A13109"/>
    <w:rsid w:val="00A13465"/>
    <w:rsid w:val="00A1378A"/>
    <w:rsid w:val="00A13DA0"/>
    <w:rsid w:val="00A153D7"/>
    <w:rsid w:val="00A158B7"/>
    <w:rsid w:val="00A16259"/>
    <w:rsid w:val="00A1699E"/>
    <w:rsid w:val="00A2029F"/>
    <w:rsid w:val="00A2033D"/>
    <w:rsid w:val="00A21827"/>
    <w:rsid w:val="00A21D93"/>
    <w:rsid w:val="00A21FFE"/>
    <w:rsid w:val="00A22B80"/>
    <w:rsid w:val="00A23E9A"/>
    <w:rsid w:val="00A24297"/>
    <w:rsid w:val="00A24780"/>
    <w:rsid w:val="00A2522E"/>
    <w:rsid w:val="00A27C06"/>
    <w:rsid w:val="00A27C0C"/>
    <w:rsid w:val="00A301CE"/>
    <w:rsid w:val="00A30965"/>
    <w:rsid w:val="00A31634"/>
    <w:rsid w:val="00A3245E"/>
    <w:rsid w:val="00A32662"/>
    <w:rsid w:val="00A331ED"/>
    <w:rsid w:val="00A333BB"/>
    <w:rsid w:val="00A3497A"/>
    <w:rsid w:val="00A35971"/>
    <w:rsid w:val="00A3737F"/>
    <w:rsid w:val="00A40BFF"/>
    <w:rsid w:val="00A41869"/>
    <w:rsid w:val="00A42390"/>
    <w:rsid w:val="00A43BD0"/>
    <w:rsid w:val="00A45779"/>
    <w:rsid w:val="00A46DFB"/>
    <w:rsid w:val="00A47150"/>
    <w:rsid w:val="00A475D3"/>
    <w:rsid w:val="00A47E08"/>
    <w:rsid w:val="00A50BC7"/>
    <w:rsid w:val="00A511EA"/>
    <w:rsid w:val="00A51A94"/>
    <w:rsid w:val="00A52BF7"/>
    <w:rsid w:val="00A53393"/>
    <w:rsid w:val="00A538CB"/>
    <w:rsid w:val="00A53C09"/>
    <w:rsid w:val="00A54301"/>
    <w:rsid w:val="00A543FA"/>
    <w:rsid w:val="00A5449A"/>
    <w:rsid w:val="00A547D5"/>
    <w:rsid w:val="00A54AFD"/>
    <w:rsid w:val="00A54ECE"/>
    <w:rsid w:val="00A55813"/>
    <w:rsid w:val="00A55FEB"/>
    <w:rsid w:val="00A572D3"/>
    <w:rsid w:val="00A614DB"/>
    <w:rsid w:val="00A62169"/>
    <w:rsid w:val="00A62E7A"/>
    <w:rsid w:val="00A63880"/>
    <w:rsid w:val="00A64422"/>
    <w:rsid w:val="00A646FD"/>
    <w:rsid w:val="00A64CB5"/>
    <w:rsid w:val="00A652B2"/>
    <w:rsid w:val="00A6532C"/>
    <w:rsid w:val="00A6548B"/>
    <w:rsid w:val="00A6566E"/>
    <w:rsid w:val="00A65671"/>
    <w:rsid w:val="00A67E00"/>
    <w:rsid w:val="00A70DA7"/>
    <w:rsid w:val="00A71201"/>
    <w:rsid w:val="00A72F3E"/>
    <w:rsid w:val="00A73333"/>
    <w:rsid w:val="00A75A0A"/>
    <w:rsid w:val="00A77C98"/>
    <w:rsid w:val="00A83CE7"/>
    <w:rsid w:val="00A83F41"/>
    <w:rsid w:val="00A846FC"/>
    <w:rsid w:val="00A84CF7"/>
    <w:rsid w:val="00A852F3"/>
    <w:rsid w:val="00A85E6B"/>
    <w:rsid w:val="00A8740F"/>
    <w:rsid w:val="00A87CB5"/>
    <w:rsid w:val="00A90102"/>
    <w:rsid w:val="00A90CDF"/>
    <w:rsid w:val="00A913A9"/>
    <w:rsid w:val="00A915FD"/>
    <w:rsid w:val="00A9191B"/>
    <w:rsid w:val="00A9236A"/>
    <w:rsid w:val="00A92C79"/>
    <w:rsid w:val="00A93EFA"/>
    <w:rsid w:val="00A95F3E"/>
    <w:rsid w:val="00A96820"/>
    <w:rsid w:val="00A97952"/>
    <w:rsid w:val="00AA06E2"/>
    <w:rsid w:val="00AA1427"/>
    <w:rsid w:val="00AA2D01"/>
    <w:rsid w:val="00AA3458"/>
    <w:rsid w:val="00AA374E"/>
    <w:rsid w:val="00AA3A3D"/>
    <w:rsid w:val="00AA47F3"/>
    <w:rsid w:val="00AA6460"/>
    <w:rsid w:val="00AA69F9"/>
    <w:rsid w:val="00AB07F1"/>
    <w:rsid w:val="00AB19E3"/>
    <w:rsid w:val="00AB2266"/>
    <w:rsid w:val="00AB4218"/>
    <w:rsid w:val="00AB4E68"/>
    <w:rsid w:val="00AB4E70"/>
    <w:rsid w:val="00AB5BA1"/>
    <w:rsid w:val="00AB5FC9"/>
    <w:rsid w:val="00AB6E65"/>
    <w:rsid w:val="00AB774C"/>
    <w:rsid w:val="00AB7B2A"/>
    <w:rsid w:val="00AB7CD3"/>
    <w:rsid w:val="00AC05A9"/>
    <w:rsid w:val="00AC075D"/>
    <w:rsid w:val="00AC0F5C"/>
    <w:rsid w:val="00AC1031"/>
    <w:rsid w:val="00AC13F0"/>
    <w:rsid w:val="00AC3507"/>
    <w:rsid w:val="00AC3D93"/>
    <w:rsid w:val="00AC41A9"/>
    <w:rsid w:val="00AC43CC"/>
    <w:rsid w:val="00AC6508"/>
    <w:rsid w:val="00AC7AB3"/>
    <w:rsid w:val="00AD02AF"/>
    <w:rsid w:val="00AD0343"/>
    <w:rsid w:val="00AD34E7"/>
    <w:rsid w:val="00AD3FC6"/>
    <w:rsid w:val="00AD7256"/>
    <w:rsid w:val="00AE06B9"/>
    <w:rsid w:val="00AE094A"/>
    <w:rsid w:val="00AE16D1"/>
    <w:rsid w:val="00AE1BF2"/>
    <w:rsid w:val="00AE1E89"/>
    <w:rsid w:val="00AE20E0"/>
    <w:rsid w:val="00AE3676"/>
    <w:rsid w:val="00AE3F94"/>
    <w:rsid w:val="00AE4866"/>
    <w:rsid w:val="00AE497E"/>
    <w:rsid w:val="00AE540C"/>
    <w:rsid w:val="00AE5A76"/>
    <w:rsid w:val="00AE70AB"/>
    <w:rsid w:val="00AF0067"/>
    <w:rsid w:val="00AF1113"/>
    <w:rsid w:val="00AF1147"/>
    <w:rsid w:val="00AF1387"/>
    <w:rsid w:val="00AF1826"/>
    <w:rsid w:val="00AF2477"/>
    <w:rsid w:val="00AF2840"/>
    <w:rsid w:val="00AF31FB"/>
    <w:rsid w:val="00AF4067"/>
    <w:rsid w:val="00AF451C"/>
    <w:rsid w:val="00AF542A"/>
    <w:rsid w:val="00B00A40"/>
    <w:rsid w:val="00B00C31"/>
    <w:rsid w:val="00B00C4A"/>
    <w:rsid w:val="00B02676"/>
    <w:rsid w:val="00B029D5"/>
    <w:rsid w:val="00B0420F"/>
    <w:rsid w:val="00B0513B"/>
    <w:rsid w:val="00B05CD1"/>
    <w:rsid w:val="00B1078B"/>
    <w:rsid w:val="00B11304"/>
    <w:rsid w:val="00B11B1B"/>
    <w:rsid w:val="00B11CE4"/>
    <w:rsid w:val="00B123B4"/>
    <w:rsid w:val="00B14387"/>
    <w:rsid w:val="00B16096"/>
    <w:rsid w:val="00B16482"/>
    <w:rsid w:val="00B21154"/>
    <w:rsid w:val="00B216E3"/>
    <w:rsid w:val="00B22FD5"/>
    <w:rsid w:val="00B2327B"/>
    <w:rsid w:val="00B2511B"/>
    <w:rsid w:val="00B256E8"/>
    <w:rsid w:val="00B258B8"/>
    <w:rsid w:val="00B267EF"/>
    <w:rsid w:val="00B26AB3"/>
    <w:rsid w:val="00B26AEF"/>
    <w:rsid w:val="00B26CF8"/>
    <w:rsid w:val="00B26FB0"/>
    <w:rsid w:val="00B2757D"/>
    <w:rsid w:val="00B3025E"/>
    <w:rsid w:val="00B30712"/>
    <w:rsid w:val="00B30EC0"/>
    <w:rsid w:val="00B31611"/>
    <w:rsid w:val="00B318DD"/>
    <w:rsid w:val="00B31A95"/>
    <w:rsid w:val="00B31F55"/>
    <w:rsid w:val="00B32003"/>
    <w:rsid w:val="00B32A30"/>
    <w:rsid w:val="00B33C32"/>
    <w:rsid w:val="00B345D3"/>
    <w:rsid w:val="00B354C5"/>
    <w:rsid w:val="00B35F37"/>
    <w:rsid w:val="00B36A09"/>
    <w:rsid w:val="00B36ABD"/>
    <w:rsid w:val="00B37C84"/>
    <w:rsid w:val="00B37D42"/>
    <w:rsid w:val="00B42184"/>
    <w:rsid w:val="00B425D5"/>
    <w:rsid w:val="00B42826"/>
    <w:rsid w:val="00B4375D"/>
    <w:rsid w:val="00B43FB8"/>
    <w:rsid w:val="00B46DAD"/>
    <w:rsid w:val="00B50B84"/>
    <w:rsid w:val="00B50C8B"/>
    <w:rsid w:val="00B50EEE"/>
    <w:rsid w:val="00B52E75"/>
    <w:rsid w:val="00B53A16"/>
    <w:rsid w:val="00B53F4E"/>
    <w:rsid w:val="00B541EF"/>
    <w:rsid w:val="00B545C5"/>
    <w:rsid w:val="00B54658"/>
    <w:rsid w:val="00B5667E"/>
    <w:rsid w:val="00B60D6B"/>
    <w:rsid w:val="00B613FD"/>
    <w:rsid w:val="00B6144A"/>
    <w:rsid w:val="00B614F7"/>
    <w:rsid w:val="00B619A8"/>
    <w:rsid w:val="00B627FD"/>
    <w:rsid w:val="00B6282A"/>
    <w:rsid w:val="00B64579"/>
    <w:rsid w:val="00B66342"/>
    <w:rsid w:val="00B66B74"/>
    <w:rsid w:val="00B6748D"/>
    <w:rsid w:val="00B702FA"/>
    <w:rsid w:val="00B71BC3"/>
    <w:rsid w:val="00B71C2F"/>
    <w:rsid w:val="00B724F9"/>
    <w:rsid w:val="00B72989"/>
    <w:rsid w:val="00B72B43"/>
    <w:rsid w:val="00B72D62"/>
    <w:rsid w:val="00B735F9"/>
    <w:rsid w:val="00B736F5"/>
    <w:rsid w:val="00B75989"/>
    <w:rsid w:val="00B76A7F"/>
    <w:rsid w:val="00B774BD"/>
    <w:rsid w:val="00B774E6"/>
    <w:rsid w:val="00B80E8A"/>
    <w:rsid w:val="00B81BF3"/>
    <w:rsid w:val="00B81EC3"/>
    <w:rsid w:val="00B83131"/>
    <w:rsid w:val="00B8455E"/>
    <w:rsid w:val="00B86C83"/>
    <w:rsid w:val="00B87145"/>
    <w:rsid w:val="00B8723E"/>
    <w:rsid w:val="00B90A3D"/>
    <w:rsid w:val="00B90F0C"/>
    <w:rsid w:val="00B91A1A"/>
    <w:rsid w:val="00B92353"/>
    <w:rsid w:val="00B93285"/>
    <w:rsid w:val="00B93E76"/>
    <w:rsid w:val="00B9545F"/>
    <w:rsid w:val="00B96336"/>
    <w:rsid w:val="00B96442"/>
    <w:rsid w:val="00B97495"/>
    <w:rsid w:val="00BA09BE"/>
    <w:rsid w:val="00BA2A9B"/>
    <w:rsid w:val="00BA2D35"/>
    <w:rsid w:val="00BA3400"/>
    <w:rsid w:val="00BA3A52"/>
    <w:rsid w:val="00BA466F"/>
    <w:rsid w:val="00BA4DA5"/>
    <w:rsid w:val="00BA4F18"/>
    <w:rsid w:val="00BA63BC"/>
    <w:rsid w:val="00BB02DF"/>
    <w:rsid w:val="00BB1ECF"/>
    <w:rsid w:val="00BB204B"/>
    <w:rsid w:val="00BB225F"/>
    <w:rsid w:val="00BB3D7D"/>
    <w:rsid w:val="00BB460D"/>
    <w:rsid w:val="00BB4758"/>
    <w:rsid w:val="00BB492A"/>
    <w:rsid w:val="00BB4F1D"/>
    <w:rsid w:val="00BB4FF3"/>
    <w:rsid w:val="00BB5B90"/>
    <w:rsid w:val="00BB6131"/>
    <w:rsid w:val="00BB75C8"/>
    <w:rsid w:val="00BC0A21"/>
    <w:rsid w:val="00BC0C79"/>
    <w:rsid w:val="00BC0F0B"/>
    <w:rsid w:val="00BC1BA1"/>
    <w:rsid w:val="00BC3377"/>
    <w:rsid w:val="00BC4B5B"/>
    <w:rsid w:val="00BC52BC"/>
    <w:rsid w:val="00BC5421"/>
    <w:rsid w:val="00BC6293"/>
    <w:rsid w:val="00BC68E2"/>
    <w:rsid w:val="00BC6E12"/>
    <w:rsid w:val="00BC7031"/>
    <w:rsid w:val="00BC7877"/>
    <w:rsid w:val="00BC7A28"/>
    <w:rsid w:val="00BD1952"/>
    <w:rsid w:val="00BD2142"/>
    <w:rsid w:val="00BD2CAD"/>
    <w:rsid w:val="00BD36C1"/>
    <w:rsid w:val="00BD543C"/>
    <w:rsid w:val="00BD5B56"/>
    <w:rsid w:val="00BD5E8C"/>
    <w:rsid w:val="00BD67C6"/>
    <w:rsid w:val="00BD6B35"/>
    <w:rsid w:val="00BD75D2"/>
    <w:rsid w:val="00BD75D8"/>
    <w:rsid w:val="00BD7AC0"/>
    <w:rsid w:val="00BD7AE2"/>
    <w:rsid w:val="00BE00FF"/>
    <w:rsid w:val="00BE13CA"/>
    <w:rsid w:val="00BE1882"/>
    <w:rsid w:val="00BE198B"/>
    <w:rsid w:val="00BE24C3"/>
    <w:rsid w:val="00BE280C"/>
    <w:rsid w:val="00BE28F9"/>
    <w:rsid w:val="00BE4125"/>
    <w:rsid w:val="00BE5147"/>
    <w:rsid w:val="00BE5A4E"/>
    <w:rsid w:val="00BE6A4E"/>
    <w:rsid w:val="00BE6AD8"/>
    <w:rsid w:val="00BE7240"/>
    <w:rsid w:val="00BF000A"/>
    <w:rsid w:val="00BF0221"/>
    <w:rsid w:val="00BF03BE"/>
    <w:rsid w:val="00BF078B"/>
    <w:rsid w:val="00BF086C"/>
    <w:rsid w:val="00BF1168"/>
    <w:rsid w:val="00BF26E4"/>
    <w:rsid w:val="00BF2A88"/>
    <w:rsid w:val="00BF2AA0"/>
    <w:rsid w:val="00BF2AAD"/>
    <w:rsid w:val="00BF2E4D"/>
    <w:rsid w:val="00BF3B5F"/>
    <w:rsid w:val="00BF5BC7"/>
    <w:rsid w:val="00BF6237"/>
    <w:rsid w:val="00BF6B0B"/>
    <w:rsid w:val="00BF752F"/>
    <w:rsid w:val="00C00B9B"/>
    <w:rsid w:val="00C01648"/>
    <w:rsid w:val="00C01EBD"/>
    <w:rsid w:val="00C02BC7"/>
    <w:rsid w:val="00C04007"/>
    <w:rsid w:val="00C045D9"/>
    <w:rsid w:val="00C0529A"/>
    <w:rsid w:val="00C053ED"/>
    <w:rsid w:val="00C059EE"/>
    <w:rsid w:val="00C06E27"/>
    <w:rsid w:val="00C07006"/>
    <w:rsid w:val="00C0704A"/>
    <w:rsid w:val="00C11A58"/>
    <w:rsid w:val="00C1281D"/>
    <w:rsid w:val="00C12ADD"/>
    <w:rsid w:val="00C1351B"/>
    <w:rsid w:val="00C13861"/>
    <w:rsid w:val="00C13CBE"/>
    <w:rsid w:val="00C13F64"/>
    <w:rsid w:val="00C14416"/>
    <w:rsid w:val="00C14F57"/>
    <w:rsid w:val="00C159EC"/>
    <w:rsid w:val="00C15B20"/>
    <w:rsid w:val="00C15B28"/>
    <w:rsid w:val="00C16DB4"/>
    <w:rsid w:val="00C1722F"/>
    <w:rsid w:val="00C17B53"/>
    <w:rsid w:val="00C200F7"/>
    <w:rsid w:val="00C20DF2"/>
    <w:rsid w:val="00C21373"/>
    <w:rsid w:val="00C214F0"/>
    <w:rsid w:val="00C22087"/>
    <w:rsid w:val="00C23318"/>
    <w:rsid w:val="00C23AB1"/>
    <w:rsid w:val="00C23DAB"/>
    <w:rsid w:val="00C24C39"/>
    <w:rsid w:val="00C2558A"/>
    <w:rsid w:val="00C26102"/>
    <w:rsid w:val="00C263F2"/>
    <w:rsid w:val="00C27D12"/>
    <w:rsid w:val="00C322C7"/>
    <w:rsid w:val="00C32F45"/>
    <w:rsid w:val="00C32F51"/>
    <w:rsid w:val="00C33530"/>
    <w:rsid w:val="00C33D73"/>
    <w:rsid w:val="00C34DEE"/>
    <w:rsid w:val="00C34EFC"/>
    <w:rsid w:val="00C37C11"/>
    <w:rsid w:val="00C40B65"/>
    <w:rsid w:val="00C41C2F"/>
    <w:rsid w:val="00C41DBD"/>
    <w:rsid w:val="00C41F5B"/>
    <w:rsid w:val="00C42650"/>
    <w:rsid w:val="00C43510"/>
    <w:rsid w:val="00C44382"/>
    <w:rsid w:val="00C44966"/>
    <w:rsid w:val="00C45857"/>
    <w:rsid w:val="00C45CA9"/>
    <w:rsid w:val="00C460B0"/>
    <w:rsid w:val="00C46924"/>
    <w:rsid w:val="00C500B6"/>
    <w:rsid w:val="00C5202E"/>
    <w:rsid w:val="00C52C5E"/>
    <w:rsid w:val="00C53202"/>
    <w:rsid w:val="00C54052"/>
    <w:rsid w:val="00C5459E"/>
    <w:rsid w:val="00C54DE1"/>
    <w:rsid w:val="00C55672"/>
    <w:rsid w:val="00C55F87"/>
    <w:rsid w:val="00C56187"/>
    <w:rsid w:val="00C56E09"/>
    <w:rsid w:val="00C56F9B"/>
    <w:rsid w:val="00C6042E"/>
    <w:rsid w:val="00C607A7"/>
    <w:rsid w:val="00C61CFD"/>
    <w:rsid w:val="00C639E9"/>
    <w:rsid w:val="00C63D44"/>
    <w:rsid w:val="00C641D0"/>
    <w:rsid w:val="00C64A61"/>
    <w:rsid w:val="00C64AF1"/>
    <w:rsid w:val="00C654F8"/>
    <w:rsid w:val="00C658B6"/>
    <w:rsid w:val="00C65E0F"/>
    <w:rsid w:val="00C664F0"/>
    <w:rsid w:val="00C67416"/>
    <w:rsid w:val="00C722A5"/>
    <w:rsid w:val="00C72CF2"/>
    <w:rsid w:val="00C72E7E"/>
    <w:rsid w:val="00C737FA"/>
    <w:rsid w:val="00C739CF"/>
    <w:rsid w:val="00C74610"/>
    <w:rsid w:val="00C74B3D"/>
    <w:rsid w:val="00C7591A"/>
    <w:rsid w:val="00C76F67"/>
    <w:rsid w:val="00C7766B"/>
    <w:rsid w:val="00C77B7E"/>
    <w:rsid w:val="00C77DB7"/>
    <w:rsid w:val="00C80298"/>
    <w:rsid w:val="00C813F0"/>
    <w:rsid w:val="00C8195B"/>
    <w:rsid w:val="00C822D2"/>
    <w:rsid w:val="00C845CE"/>
    <w:rsid w:val="00C846EF"/>
    <w:rsid w:val="00C84770"/>
    <w:rsid w:val="00C848EB"/>
    <w:rsid w:val="00C84CC0"/>
    <w:rsid w:val="00C84E80"/>
    <w:rsid w:val="00C855D9"/>
    <w:rsid w:val="00C858BE"/>
    <w:rsid w:val="00C85BE8"/>
    <w:rsid w:val="00C86770"/>
    <w:rsid w:val="00C86AA5"/>
    <w:rsid w:val="00C87407"/>
    <w:rsid w:val="00C90085"/>
    <w:rsid w:val="00C904D0"/>
    <w:rsid w:val="00C90943"/>
    <w:rsid w:val="00C9119D"/>
    <w:rsid w:val="00C9161E"/>
    <w:rsid w:val="00C916ED"/>
    <w:rsid w:val="00C92E63"/>
    <w:rsid w:val="00C94607"/>
    <w:rsid w:val="00C94BC2"/>
    <w:rsid w:val="00C95037"/>
    <w:rsid w:val="00C951DD"/>
    <w:rsid w:val="00C954BD"/>
    <w:rsid w:val="00C95706"/>
    <w:rsid w:val="00C95CD4"/>
    <w:rsid w:val="00C960F1"/>
    <w:rsid w:val="00C96916"/>
    <w:rsid w:val="00C96A4B"/>
    <w:rsid w:val="00C9747F"/>
    <w:rsid w:val="00CA0757"/>
    <w:rsid w:val="00CA095F"/>
    <w:rsid w:val="00CA0ED2"/>
    <w:rsid w:val="00CA11E4"/>
    <w:rsid w:val="00CA11FB"/>
    <w:rsid w:val="00CA1552"/>
    <w:rsid w:val="00CA1875"/>
    <w:rsid w:val="00CA1D97"/>
    <w:rsid w:val="00CA1FA5"/>
    <w:rsid w:val="00CA212C"/>
    <w:rsid w:val="00CA237E"/>
    <w:rsid w:val="00CA263F"/>
    <w:rsid w:val="00CA26D3"/>
    <w:rsid w:val="00CA2B3D"/>
    <w:rsid w:val="00CA3A39"/>
    <w:rsid w:val="00CA4F57"/>
    <w:rsid w:val="00CA5929"/>
    <w:rsid w:val="00CA59FF"/>
    <w:rsid w:val="00CA6999"/>
    <w:rsid w:val="00CA785D"/>
    <w:rsid w:val="00CA7B81"/>
    <w:rsid w:val="00CA7F7C"/>
    <w:rsid w:val="00CB00E8"/>
    <w:rsid w:val="00CB013B"/>
    <w:rsid w:val="00CB1E60"/>
    <w:rsid w:val="00CB1F6F"/>
    <w:rsid w:val="00CB2C53"/>
    <w:rsid w:val="00CB30C4"/>
    <w:rsid w:val="00CB52A8"/>
    <w:rsid w:val="00CB5AD1"/>
    <w:rsid w:val="00CB5C88"/>
    <w:rsid w:val="00CB63AD"/>
    <w:rsid w:val="00CB66BE"/>
    <w:rsid w:val="00CB6CA1"/>
    <w:rsid w:val="00CB71F5"/>
    <w:rsid w:val="00CB74F9"/>
    <w:rsid w:val="00CB7B7E"/>
    <w:rsid w:val="00CB7E18"/>
    <w:rsid w:val="00CC0135"/>
    <w:rsid w:val="00CC0382"/>
    <w:rsid w:val="00CC0DD4"/>
    <w:rsid w:val="00CC1F71"/>
    <w:rsid w:val="00CC2382"/>
    <w:rsid w:val="00CC3491"/>
    <w:rsid w:val="00CC4273"/>
    <w:rsid w:val="00CC4433"/>
    <w:rsid w:val="00CC5641"/>
    <w:rsid w:val="00CC7104"/>
    <w:rsid w:val="00CC7153"/>
    <w:rsid w:val="00CD0AF0"/>
    <w:rsid w:val="00CD1888"/>
    <w:rsid w:val="00CD2DB5"/>
    <w:rsid w:val="00CD2E7D"/>
    <w:rsid w:val="00CD489F"/>
    <w:rsid w:val="00CD5C25"/>
    <w:rsid w:val="00CD61C4"/>
    <w:rsid w:val="00CD7A66"/>
    <w:rsid w:val="00CE0563"/>
    <w:rsid w:val="00CE0FC4"/>
    <w:rsid w:val="00CE19F8"/>
    <w:rsid w:val="00CE273F"/>
    <w:rsid w:val="00CE408C"/>
    <w:rsid w:val="00CE5119"/>
    <w:rsid w:val="00CE568A"/>
    <w:rsid w:val="00CE5E1F"/>
    <w:rsid w:val="00CE778F"/>
    <w:rsid w:val="00CE7B1B"/>
    <w:rsid w:val="00CF08EE"/>
    <w:rsid w:val="00CF1DCC"/>
    <w:rsid w:val="00CF3A89"/>
    <w:rsid w:val="00CF3E13"/>
    <w:rsid w:val="00CF45BD"/>
    <w:rsid w:val="00CF4A85"/>
    <w:rsid w:val="00CF50C8"/>
    <w:rsid w:val="00CF50DB"/>
    <w:rsid w:val="00CF5608"/>
    <w:rsid w:val="00CF5976"/>
    <w:rsid w:val="00CF5AA6"/>
    <w:rsid w:val="00CF7EFE"/>
    <w:rsid w:val="00D0173E"/>
    <w:rsid w:val="00D01C8B"/>
    <w:rsid w:val="00D02A02"/>
    <w:rsid w:val="00D03E20"/>
    <w:rsid w:val="00D046F0"/>
    <w:rsid w:val="00D05152"/>
    <w:rsid w:val="00D053C6"/>
    <w:rsid w:val="00D05FED"/>
    <w:rsid w:val="00D102AF"/>
    <w:rsid w:val="00D108D7"/>
    <w:rsid w:val="00D11000"/>
    <w:rsid w:val="00D1177C"/>
    <w:rsid w:val="00D11E0E"/>
    <w:rsid w:val="00D120B5"/>
    <w:rsid w:val="00D12323"/>
    <w:rsid w:val="00D129D0"/>
    <w:rsid w:val="00D12E20"/>
    <w:rsid w:val="00D1402C"/>
    <w:rsid w:val="00D1419F"/>
    <w:rsid w:val="00D14CD0"/>
    <w:rsid w:val="00D161B7"/>
    <w:rsid w:val="00D170A3"/>
    <w:rsid w:val="00D20121"/>
    <w:rsid w:val="00D2033F"/>
    <w:rsid w:val="00D206AE"/>
    <w:rsid w:val="00D20F43"/>
    <w:rsid w:val="00D2159F"/>
    <w:rsid w:val="00D22CBD"/>
    <w:rsid w:val="00D23781"/>
    <w:rsid w:val="00D23FF7"/>
    <w:rsid w:val="00D249EF"/>
    <w:rsid w:val="00D25FAD"/>
    <w:rsid w:val="00D30A50"/>
    <w:rsid w:val="00D30DC9"/>
    <w:rsid w:val="00D30E1F"/>
    <w:rsid w:val="00D31AC1"/>
    <w:rsid w:val="00D31D2F"/>
    <w:rsid w:val="00D31F29"/>
    <w:rsid w:val="00D32357"/>
    <w:rsid w:val="00D32D5A"/>
    <w:rsid w:val="00D33539"/>
    <w:rsid w:val="00D374C2"/>
    <w:rsid w:val="00D376A6"/>
    <w:rsid w:val="00D408C7"/>
    <w:rsid w:val="00D40962"/>
    <w:rsid w:val="00D4314D"/>
    <w:rsid w:val="00D4333D"/>
    <w:rsid w:val="00D4655A"/>
    <w:rsid w:val="00D46CA4"/>
    <w:rsid w:val="00D46FE8"/>
    <w:rsid w:val="00D47770"/>
    <w:rsid w:val="00D47AB2"/>
    <w:rsid w:val="00D500A5"/>
    <w:rsid w:val="00D5074A"/>
    <w:rsid w:val="00D511A9"/>
    <w:rsid w:val="00D5191D"/>
    <w:rsid w:val="00D5264A"/>
    <w:rsid w:val="00D54CF7"/>
    <w:rsid w:val="00D5548B"/>
    <w:rsid w:val="00D56520"/>
    <w:rsid w:val="00D579CB"/>
    <w:rsid w:val="00D60609"/>
    <w:rsid w:val="00D608AC"/>
    <w:rsid w:val="00D63192"/>
    <w:rsid w:val="00D63266"/>
    <w:rsid w:val="00D63542"/>
    <w:rsid w:val="00D63B7D"/>
    <w:rsid w:val="00D64614"/>
    <w:rsid w:val="00D64BB3"/>
    <w:rsid w:val="00D66EA6"/>
    <w:rsid w:val="00D66EFF"/>
    <w:rsid w:val="00D67599"/>
    <w:rsid w:val="00D70267"/>
    <w:rsid w:val="00D71789"/>
    <w:rsid w:val="00D72355"/>
    <w:rsid w:val="00D72C4C"/>
    <w:rsid w:val="00D72F86"/>
    <w:rsid w:val="00D735F6"/>
    <w:rsid w:val="00D73A93"/>
    <w:rsid w:val="00D77074"/>
    <w:rsid w:val="00D77C4E"/>
    <w:rsid w:val="00D77DBB"/>
    <w:rsid w:val="00D8154C"/>
    <w:rsid w:val="00D824C7"/>
    <w:rsid w:val="00D83C54"/>
    <w:rsid w:val="00D85471"/>
    <w:rsid w:val="00D87D0E"/>
    <w:rsid w:val="00D87DB0"/>
    <w:rsid w:val="00D87F33"/>
    <w:rsid w:val="00D90E6F"/>
    <w:rsid w:val="00D92132"/>
    <w:rsid w:val="00D92844"/>
    <w:rsid w:val="00D92856"/>
    <w:rsid w:val="00D928C1"/>
    <w:rsid w:val="00D933E9"/>
    <w:rsid w:val="00D978B5"/>
    <w:rsid w:val="00DA11F5"/>
    <w:rsid w:val="00DA2417"/>
    <w:rsid w:val="00DA2D88"/>
    <w:rsid w:val="00DA3A28"/>
    <w:rsid w:val="00DA3F71"/>
    <w:rsid w:val="00DA7A49"/>
    <w:rsid w:val="00DA7FDD"/>
    <w:rsid w:val="00DB0BA0"/>
    <w:rsid w:val="00DB2571"/>
    <w:rsid w:val="00DB25D8"/>
    <w:rsid w:val="00DB2742"/>
    <w:rsid w:val="00DB320F"/>
    <w:rsid w:val="00DB3DEA"/>
    <w:rsid w:val="00DB4A61"/>
    <w:rsid w:val="00DB4F68"/>
    <w:rsid w:val="00DB6D6C"/>
    <w:rsid w:val="00DC1062"/>
    <w:rsid w:val="00DC18D3"/>
    <w:rsid w:val="00DC1EAE"/>
    <w:rsid w:val="00DC22CD"/>
    <w:rsid w:val="00DC3C05"/>
    <w:rsid w:val="00DC4751"/>
    <w:rsid w:val="00DC532A"/>
    <w:rsid w:val="00DC593E"/>
    <w:rsid w:val="00DC790A"/>
    <w:rsid w:val="00DC7BBE"/>
    <w:rsid w:val="00DD1EB8"/>
    <w:rsid w:val="00DD25CF"/>
    <w:rsid w:val="00DD298E"/>
    <w:rsid w:val="00DD29DA"/>
    <w:rsid w:val="00DD3996"/>
    <w:rsid w:val="00DD3EAC"/>
    <w:rsid w:val="00DD42C0"/>
    <w:rsid w:val="00DD545B"/>
    <w:rsid w:val="00DD5BFB"/>
    <w:rsid w:val="00DD5D8D"/>
    <w:rsid w:val="00DD609F"/>
    <w:rsid w:val="00DD7AA8"/>
    <w:rsid w:val="00DE1214"/>
    <w:rsid w:val="00DE144D"/>
    <w:rsid w:val="00DE20C3"/>
    <w:rsid w:val="00DE2A9A"/>
    <w:rsid w:val="00DE3328"/>
    <w:rsid w:val="00DE497A"/>
    <w:rsid w:val="00DE4C20"/>
    <w:rsid w:val="00DE4FDC"/>
    <w:rsid w:val="00DE596C"/>
    <w:rsid w:val="00DE600D"/>
    <w:rsid w:val="00DE6DC5"/>
    <w:rsid w:val="00DE6DD0"/>
    <w:rsid w:val="00DE771E"/>
    <w:rsid w:val="00DF1542"/>
    <w:rsid w:val="00DF2823"/>
    <w:rsid w:val="00DF383A"/>
    <w:rsid w:val="00DF3A63"/>
    <w:rsid w:val="00DF445F"/>
    <w:rsid w:val="00DF59F1"/>
    <w:rsid w:val="00DF6046"/>
    <w:rsid w:val="00DF69BB"/>
    <w:rsid w:val="00DF6FCB"/>
    <w:rsid w:val="00DF76D0"/>
    <w:rsid w:val="00DF7C62"/>
    <w:rsid w:val="00E01409"/>
    <w:rsid w:val="00E017DD"/>
    <w:rsid w:val="00E02CC2"/>
    <w:rsid w:val="00E03016"/>
    <w:rsid w:val="00E0338E"/>
    <w:rsid w:val="00E0448C"/>
    <w:rsid w:val="00E04EDF"/>
    <w:rsid w:val="00E05255"/>
    <w:rsid w:val="00E05454"/>
    <w:rsid w:val="00E06DD1"/>
    <w:rsid w:val="00E110AE"/>
    <w:rsid w:val="00E110EE"/>
    <w:rsid w:val="00E13CD9"/>
    <w:rsid w:val="00E1426C"/>
    <w:rsid w:val="00E145CC"/>
    <w:rsid w:val="00E14643"/>
    <w:rsid w:val="00E160AC"/>
    <w:rsid w:val="00E1749E"/>
    <w:rsid w:val="00E177EC"/>
    <w:rsid w:val="00E2100A"/>
    <w:rsid w:val="00E213FD"/>
    <w:rsid w:val="00E21AF9"/>
    <w:rsid w:val="00E21B6A"/>
    <w:rsid w:val="00E222BF"/>
    <w:rsid w:val="00E236D4"/>
    <w:rsid w:val="00E24D6C"/>
    <w:rsid w:val="00E24EC3"/>
    <w:rsid w:val="00E24FE0"/>
    <w:rsid w:val="00E25570"/>
    <w:rsid w:val="00E2566A"/>
    <w:rsid w:val="00E25C8F"/>
    <w:rsid w:val="00E30265"/>
    <w:rsid w:val="00E304E4"/>
    <w:rsid w:val="00E306B7"/>
    <w:rsid w:val="00E318C6"/>
    <w:rsid w:val="00E31CD8"/>
    <w:rsid w:val="00E329FD"/>
    <w:rsid w:val="00E337E4"/>
    <w:rsid w:val="00E34BFC"/>
    <w:rsid w:val="00E36F65"/>
    <w:rsid w:val="00E373FF"/>
    <w:rsid w:val="00E37BAB"/>
    <w:rsid w:val="00E37E5B"/>
    <w:rsid w:val="00E4145B"/>
    <w:rsid w:val="00E42152"/>
    <w:rsid w:val="00E428F6"/>
    <w:rsid w:val="00E44A1D"/>
    <w:rsid w:val="00E44BC7"/>
    <w:rsid w:val="00E45DFB"/>
    <w:rsid w:val="00E47A83"/>
    <w:rsid w:val="00E5009C"/>
    <w:rsid w:val="00E5080B"/>
    <w:rsid w:val="00E508F3"/>
    <w:rsid w:val="00E51F89"/>
    <w:rsid w:val="00E53D70"/>
    <w:rsid w:val="00E5588A"/>
    <w:rsid w:val="00E55C1F"/>
    <w:rsid w:val="00E55EA3"/>
    <w:rsid w:val="00E5662A"/>
    <w:rsid w:val="00E5668D"/>
    <w:rsid w:val="00E56DD0"/>
    <w:rsid w:val="00E601EE"/>
    <w:rsid w:val="00E61B59"/>
    <w:rsid w:val="00E626AF"/>
    <w:rsid w:val="00E64799"/>
    <w:rsid w:val="00E6530A"/>
    <w:rsid w:val="00E6643F"/>
    <w:rsid w:val="00E66534"/>
    <w:rsid w:val="00E666E5"/>
    <w:rsid w:val="00E6694F"/>
    <w:rsid w:val="00E6793C"/>
    <w:rsid w:val="00E728FC"/>
    <w:rsid w:val="00E72A2D"/>
    <w:rsid w:val="00E73102"/>
    <w:rsid w:val="00E735C2"/>
    <w:rsid w:val="00E74200"/>
    <w:rsid w:val="00E80C6D"/>
    <w:rsid w:val="00E80D01"/>
    <w:rsid w:val="00E81AC6"/>
    <w:rsid w:val="00E827D2"/>
    <w:rsid w:val="00E8327B"/>
    <w:rsid w:val="00E83711"/>
    <w:rsid w:val="00E83BE2"/>
    <w:rsid w:val="00E85A49"/>
    <w:rsid w:val="00E86575"/>
    <w:rsid w:val="00E8699F"/>
    <w:rsid w:val="00E86FDB"/>
    <w:rsid w:val="00E87C18"/>
    <w:rsid w:val="00E90266"/>
    <w:rsid w:val="00E90B38"/>
    <w:rsid w:val="00E93D79"/>
    <w:rsid w:val="00E94013"/>
    <w:rsid w:val="00E94360"/>
    <w:rsid w:val="00E95AB4"/>
    <w:rsid w:val="00E970C3"/>
    <w:rsid w:val="00EA13A5"/>
    <w:rsid w:val="00EA2C11"/>
    <w:rsid w:val="00EA3F6C"/>
    <w:rsid w:val="00EA45E5"/>
    <w:rsid w:val="00EA58EA"/>
    <w:rsid w:val="00EA5F2A"/>
    <w:rsid w:val="00EA607A"/>
    <w:rsid w:val="00EA6951"/>
    <w:rsid w:val="00EB0C7C"/>
    <w:rsid w:val="00EB18BD"/>
    <w:rsid w:val="00EB19A0"/>
    <w:rsid w:val="00EB1F8C"/>
    <w:rsid w:val="00EB26A0"/>
    <w:rsid w:val="00EB3BC6"/>
    <w:rsid w:val="00EB5B88"/>
    <w:rsid w:val="00EB5DA2"/>
    <w:rsid w:val="00EB6B42"/>
    <w:rsid w:val="00EB7BDD"/>
    <w:rsid w:val="00EC0334"/>
    <w:rsid w:val="00EC0A9C"/>
    <w:rsid w:val="00EC12FC"/>
    <w:rsid w:val="00EC254C"/>
    <w:rsid w:val="00EC2DAE"/>
    <w:rsid w:val="00EC2E7C"/>
    <w:rsid w:val="00EC35D9"/>
    <w:rsid w:val="00EC3CB9"/>
    <w:rsid w:val="00EC50D5"/>
    <w:rsid w:val="00EC5CC2"/>
    <w:rsid w:val="00EC5DC3"/>
    <w:rsid w:val="00EC5E74"/>
    <w:rsid w:val="00EC6A8F"/>
    <w:rsid w:val="00EC6AE8"/>
    <w:rsid w:val="00ED17FF"/>
    <w:rsid w:val="00ED1846"/>
    <w:rsid w:val="00ED19D7"/>
    <w:rsid w:val="00ED2CF9"/>
    <w:rsid w:val="00ED39C0"/>
    <w:rsid w:val="00ED40E1"/>
    <w:rsid w:val="00ED4E0B"/>
    <w:rsid w:val="00ED5138"/>
    <w:rsid w:val="00EE0224"/>
    <w:rsid w:val="00EE1226"/>
    <w:rsid w:val="00EE1239"/>
    <w:rsid w:val="00EE1A97"/>
    <w:rsid w:val="00EE2E54"/>
    <w:rsid w:val="00EE524E"/>
    <w:rsid w:val="00EE61F5"/>
    <w:rsid w:val="00EE690B"/>
    <w:rsid w:val="00EE74E7"/>
    <w:rsid w:val="00EF0E3E"/>
    <w:rsid w:val="00EF1511"/>
    <w:rsid w:val="00EF31E3"/>
    <w:rsid w:val="00EF33E2"/>
    <w:rsid w:val="00EF389F"/>
    <w:rsid w:val="00EF3BDB"/>
    <w:rsid w:val="00EF4B7D"/>
    <w:rsid w:val="00EF5EF2"/>
    <w:rsid w:val="00EF60D5"/>
    <w:rsid w:val="00EF64F3"/>
    <w:rsid w:val="00EF7436"/>
    <w:rsid w:val="00EF76B9"/>
    <w:rsid w:val="00F0055C"/>
    <w:rsid w:val="00F007DF"/>
    <w:rsid w:val="00F0117A"/>
    <w:rsid w:val="00F02985"/>
    <w:rsid w:val="00F03810"/>
    <w:rsid w:val="00F05D55"/>
    <w:rsid w:val="00F07848"/>
    <w:rsid w:val="00F12BBF"/>
    <w:rsid w:val="00F12F3C"/>
    <w:rsid w:val="00F138C5"/>
    <w:rsid w:val="00F14BF7"/>
    <w:rsid w:val="00F15321"/>
    <w:rsid w:val="00F155EC"/>
    <w:rsid w:val="00F1588B"/>
    <w:rsid w:val="00F167B5"/>
    <w:rsid w:val="00F2048A"/>
    <w:rsid w:val="00F21196"/>
    <w:rsid w:val="00F21953"/>
    <w:rsid w:val="00F22C5D"/>
    <w:rsid w:val="00F23AA4"/>
    <w:rsid w:val="00F23FB3"/>
    <w:rsid w:val="00F25830"/>
    <w:rsid w:val="00F2743C"/>
    <w:rsid w:val="00F2772D"/>
    <w:rsid w:val="00F30057"/>
    <w:rsid w:val="00F3056D"/>
    <w:rsid w:val="00F3123B"/>
    <w:rsid w:val="00F31666"/>
    <w:rsid w:val="00F3190B"/>
    <w:rsid w:val="00F31FF8"/>
    <w:rsid w:val="00F32462"/>
    <w:rsid w:val="00F324DF"/>
    <w:rsid w:val="00F32787"/>
    <w:rsid w:val="00F32A28"/>
    <w:rsid w:val="00F334A6"/>
    <w:rsid w:val="00F334EE"/>
    <w:rsid w:val="00F334F6"/>
    <w:rsid w:val="00F33FCB"/>
    <w:rsid w:val="00F34025"/>
    <w:rsid w:val="00F365A9"/>
    <w:rsid w:val="00F36E05"/>
    <w:rsid w:val="00F37BF8"/>
    <w:rsid w:val="00F40F58"/>
    <w:rsid w:val="00F4432C"/>
    <w:rsid w:val="00F45771"/>
    <w:rsid w:val="00F50403"/>
    <w:rsid w:val="00F5109D"/>
    <w:rsid w:val="00F5156D"/>
    <w:rsid w:val="00F51918"/>
    <w:rsid w:val="00F51CA0"/>
    <w:rsid w:val="00F523FA"/>
    <w:rsid w:val="00F5249B"/>
    <w:rsid w:val="00F539B3"/>
    <w:rsid w:val="00F53DF5"/>
    <w:rsid w:val="00F54769"/>
    <w:rsid w:val="00F54DE3"/>
    <w:rsid w:val="00F553C9"/>
    <w:rsid w:val="00F56844"/>
    <w:rsid w:val="00F57BC3"/>
    <w:rsid w:val="00F6085B"/>
    <w:rsid w:val="00F6087E"/>
    <w:rsid w:val="00F60888"/>
    <w:rsid w:val="00F61BB5"/>
    <w:rsid w:val="00F636C7"/>
    <w:rsid w:val="00F638E2"/>
    <w:rsid w:val="00F656BE"/>
    <w:rsid w:val="00F65B3B"/>
    <w:rsid w:val="00F67487"/>
    <w:rsid w:val="00F675D4"/>
    <w:rsid w:val="00F67F94"/>
    <w:rsid w:val="00F70B1F"/>
    <w:rsid w:val="00F712D2"/>
    <w:rsid w:val="00F71763"/>
    <w:rsid w:val="00F717A9"/>
    <w:rsid w:val="00F72FE1"/>
    <w:rsid w:val="00F74BC3"/>
    <w:rsid w:val="00F75982"/>
    <w:rsid w:val="00F75E1E"/>
    <w:rsid w:val="00F76BF6"/>
    <w:rsid w:val="00F77357"/>
    <w:rsid w:val="00F77579"/>
    <w:rsid w:val="00F82689"/>
    <w:rsid w:val="00F83376"/>
    <w:rsid w:val="00F85626"/>
    <w:rsid w:val="00F857D1"/>
    <w:rsid w:val="00F87B22"/>
    <w:rsid w:val="00F90FFA"/>
    <w:rsid w:val="00F91C32"/>
    <w:rsid w:val="00F93353"/>
    <w:rsid w:val="00F974DE"/>
    <w:rsid w:val="00F97DCD"/>
    <w:rsid w:val="00FA09EF"/>
    <w:rsid w:val="00FA0F51"/>
    <w:rsid w:val="00FA250C"/>
    <w:rsid w:val="00FA2804"/>
    <w:rsid w:val="00FA2D05"/>
    <w:rsid w:val="00FA379B"/>
    <w:rsid w:val="00FA44FB"/>
    <w:rsid w:val="00FA5045"/>
    <w:rsid w:val="00FA58E5"/>
    <w:rsid w:val="00FA67E9"/>
    <w:rsid w:val="00FA763E"/>
    <w:rsid w:val="00FA7668"/>
    <w:rsid w:val="00FB07D2"/>
    <w:rsid w:val="00FB1A96"/>
    <w:rsid w:val="00FB1B22"/>
    <w:rsid w:val="00FB4A10"/>
    <w:rsid w:val="00FB5A7C"/>
    <w:rsid w:val="00FC0B69"/>
    <w:rsid w:val="00FC1626"/>
    <w:rsid w:val="00FC1684"/>
    <w:rsid w:val="00FC16F5"/>
    <w:rsid w:val="00FC1A2F"/>
    <w:rsid w:val="00FC2670"/>
    <w:rsid w:val="00FC2EB9"/>
    <w:rsid w:val="00FC30E2"/>
    <w:rsid w:val="00FC3DD7"/>
    <w:rsid w:val="00FC3F72"/>
    <w:rsid w:val="00FC4982"/>
    <w:rsid w:val="00FC5603"/>
    <w:rsid w:val="00FC657E"/>
    <w:rsid w:val="00FC68AC"/>
    <w:rsid w:val="00FC6E95"/>
    <w:rsid w:val="00FC7A17"/>
    <w:rsid w:val="00FD020F"/>
    <w:rsid w:val="00FD115E"/>
    <w:rsid w:val="00FD1555"/>
    <w:rsid w:val="00FD1C2B"/>
    <w:rsid w:val="00FD4FF3"/>
    <w:rsid w:val="00FD5267"/>
    <w:rsid w:val="00FD5928"/>
    <w:rsid w:val="00FD5ED3"/>
    <w:rsid w:val="00FD6161"/>
    <w:rsid w:val="00FD6D6E"/>
    <w:rsid w:val="00FD7554"/>
    <w:rsid w:val="00FE0110"/>
    <w:rsid w:val="00FE16CB"/>
    <w:rsid w:val="00FE6305"/>
    <w:rsid w:val="00FE67E2"/>
    <w:rsid w:val="00FF07BB"/>
    <w:rsid w:val="00FF0C56"/>
    <w:rsid w:val="00FF1D7E"/>
    <w:rsid w:val="00FF2A82"/>
    <w:rsid w:val="00FF3191"/>
    <w:rsid w:val="00FF3D8F"/>
    <w:rsid w:val="00FF65E5"/>
    <w:rsid w:val="00FF6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5B5813"/>
    <w:pPr>
      <w:widowControl w:val="0"/>
      <w:spacing w:line="30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aliases w:val="h1,Heading 0"/>
    <w:basedOn w:val="a"/>
    <w:next w:val="a0"/>
    <w:link w:val="1Char"/>
    <w:qFormat/>
    <w:rsid w:val="00304988"/>
    <w:pPr>
      <w:keepNext/>
      <w:keepLines/>
      <w:numPr>
        <w:numId w:val="9"/>
      </w:numPr>
      <w:adjustRightInd w:val="0"/>
      <w:snapToGrid w:val="0"/>
      <w:spacing w:before="500" w:after="240" w:line="324" w:lineRule="auto"/>
      <w:jc w:val="left"/>
      <w:outlineLvl w:val="0"/>
    </w:pPr>
    <w:rPr>
      <w:rFonts w:eastAsia="黑体"/>
      <w:noProof/>
      <w:kern w:val="44"/>
      <w:sz w:val="36"/>
      <w:szCs w:val="36"/>
    </w:rPr>
  </w:style>
  <w:style w:type="paragraph" w:styleId="2">
    <w:name w:val="heading 2"/>
    <w:aliases w:val="h2,标题2,(A-2)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H2,h21,h22,H21,h23,H22,Heading2,list2,H2-Heading 2,2,Header 2,l2,Header"/>
    <w:basedOn w:val="a"/>
    <w:next w:val="a0"/>
    <w:link w:val="2Char"/>
    <w:autoRedefine/>
    <w:qFormat/>
    <w:rsid w:val="000D6B52"/>
    <w:pPr>
      <w:keepNext/>
      <w:keepLines/>
      <w:numPr>
        <w:ilvl w:val="1"/>
        <w:numId w:val="9"/>
      </w:numPr>
      <w:adjustRightInd w:val="0"/>
      <w:snapToGrid w:val="0"/>
      <w:spacing w:beforeLines="50" w:before="120" w:afterLines="50" w:after="120" w:line="324" w:lineRule="auto"/>
      <w:outlineLvl w:val="1"/>
    </w:pPr>
    <w:rPr>
      <w:rFonts w:eastAsia="黑体"/>
      <w:b/>
      <w:color w:val="000000" w:themeColor="text1"/>
      <w:kern w:val="0"/>
      <w:sz w:val="30"/>
      <w:szCs w:val="32"/>
    </w:rPr>
  </w:style>
  <w:style w:type="paragraph" w:styleId="3">
    <w:name w:val="heading 3"/>
    <w:aliases w:val="H3,标题 3 Char Char,h3,Level 3 Topic Heading,l3,CT,sect1.2.3,l3+toc 3,Sub-section Title,level_3,PIM 3,Level 3 Head,Heading 3 - old,sect1.2.31,sect1.2.32,sect1.2.311,sect1.2.33,sect1.2.312,Bold Head,bh"/>
    <w:basedOn w:val="a"/>
    <w:next w:val="a0"/>
    <w:link w:val="3Char"/>
    <w:autoRedefine/>
    <w:qFormat/>
    <w:rsid w:val="00C848EB"/>
    <w:pPr>
      <w:keepNext/>
      <w:keepLines/>
      <w:numPr>
        <w:ilvl w:val="2"/>
        <w:numId w:val="9"/>
      </w:numPr>
      <w:adjustRightInd w:val="0"/>
      <w:snapToGrid w:val="0"/>
      <w:spacing w:beforeLines="50" w:before="120" w:afterLines="50" w:after="120" w:line="324" w:lineRule="auto"/>
      <w:outlineLvl w:val="2"/>
    </w:pPr>
    <w:rPr>
      <w:rFonts w:eastAsia="黑体"/>
      <w:b/>
      <w:kern w:val="0"/>
      <w:sz w:val="28"/>
      <w:szCs w:val="28"/>
      <w:lang w:val="zh-CN"/>
    </w:rPr>
  </w:style>
  <w:style w:type="paragraph" w:styleId="4">
    <w:name w:val="heading 4"/>
    <w:basedOn w:val="a"/>
    <w:next w:val="a"/>
    <w:link w:val="4Char"/>
    <w:qFormat/>
    <w:rsid w:val="004724B2"/>
    <w:pPr>
      <w:keepNext/>
      <w:wordWrap w:val="0"/>
      <w:jc w:val="left"/>
      <w:outlineLvl w:val="3"/>
    </w:pPr>
  </w:style>
  <w:style w:type="paragraph" w:styleId="5">
    <w:name w:val="heading 5"/>
    <w:basedOn w:val="a"/>
    <w:next w:val="a"/>
    <w:link w:val="5Char"/>
    <w:semiHidden/>
    <w:unhideWhenUsed/>
    <w:rsid w:val="005B58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C32F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C32F4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B5813"/>
    <w:rPr>
      <w:sz w:val="18"/>
      <w:szCs w:val="18"/>
    </w:rPr>
  </w:style>
  <w:style w:type="character" w:customStyle="1" w:styleId="1Char">
    <w:name w:val="标题 1 Char"/>
    <w:aliases w:val="h1 Char,Heading 0 Char"/>
    <w:basedOn w:val="a1"/>
    <w:link w:val="1"/>
    <w:rsid w:val="00304988"/>
    <w:rPr>
      <w:rFonts w:ascii="Times New Roman" w:eastAsia="黑体" w:hAnsi="Times New Roman"/>
      <w:noProof/>
      <w:kern w:val="44"/>
      <w:sz w:val="36"/>
      <w:szCs w:val="36"/>
    </w:rPr>
  </w:style>
  <w:style w:type="character" w:customStyle="1" w:styleId="2Char">
    <w:name w:val="标题 2 Char"/>
    <w:aliases w:val="h2 Char,标题2 Char,(A-2) Char,子系统 Char,子系统1 Char,子系统2 Char,子系统3 Char,子系统4 Char,子系统11 Char,子系统21 Char,子系统31 Char,子系统5 Char,子系统12 Char,子系统22 Char,子系统32 Char,子系统6 Char,子系统13 Char,子系统23 Char,子系统33 Char,子系统7 Char,子系统14 Char,子系统24 Char,子系统34 Char"/>
    <w:basedOn w:val="a1"/>
    <w:link w:val="2"/>
    <w:rsid w:val="000D6B52"/>
    <w:rPr>
      <w:rFonts w:ascii="Times New Roman" w:eastAsia="黑体" w:hAnsi="Times New Roman"/>
      <w:b/>
      <w:color w:val="000000" w:themeColor="text1"/>
      <w:sz w:val="30"/>
      <w:szCs w:val="32"/>
    </w:rPr>
  </w:style>
  <w:style w:type="character" w:customStyle="1" w:styleId="3Char">
    <w:name w:val="标题 3 Char"/>
    <w:aliases w:val="H3 Char,标题 3 Char Char Char,h3 Char,Level 3 Topic Heading Char,l3 Char,CT Char,sect1.2.3 Char,l3+toc 3 Char,Sub-section Title Char,level_3 Char,PIM 3 Char,Level 3 Head Char,Heading 3 - old Char,sect1.2.31 Char,sect1.2.32 Char,sect1.2.311 Char"/>
    <w:basedOn w:val="a1"/>
    <w:link w:val="3"/>
    <w:rsid w:val="00C848EB"/>
    <w:rPr>
      <w:rFonts w:ascii="Times New Roman" w:eastAsia="黑体" w:hAnsi="Times New Roman"/>
      <w:b/>
      <w:sz w:val="28"/>
      <w:szCs w:val="28"/>
      <w:lang w:val="zh-CN"/>
    </w:rPr>
  </w:style>
  <w:style w:type="character" w:customStyle="1" w:styleId="4Char">
    <w:name w:val="标题 4 Char"/>
    <w:basedOn w:val="a1"/>
    <w:link w:val="4"/>
    <w:rsid w:val="004724B2"/>
    <w:rPr>
      <w:rFonts w:ascii="Times New Roman" w:hAnsi="Times New Roman"/>
      <w:kern w:val="2"/>
      <w:sz w:val="24"/>
      <w:szCs w:val="24"/>
    </w:rPr>
  </w:style>
  <w:style w:type="character" w:customStyle="1" w:styleId="5Char">
    <w:name w:val="标题 5 Char"/>
    <w:basedOn w:val="a1"/>
    <w:link w:val="5"/>
    <w:semiHidden/>
    <w:rsid w:val="005B5813"/>
    <w:rPr>
      <w:rFonts w:ascii="Times New Roman" w:eastAsia="宋体" w:hAnsi="Times New Roman" w:cs="Times New Roman"/>
      <w:b/>
      <w:bCs/>
      <w:sz w:val="28"/>
      <w:szCs w:val="28"/>
    </w:rPr>
  </w:style>
  <w:style w:type="character" w:styleId="a6">
    <w:name w:val="page number"/>
    <w:basedOn w:val="a1"/>
    <w:rsid w:val="005B5813"/>
  </w:style>
  <w:style w:type="paragraph" w:styleId="10">
    <w:name w:val="toc 1"/>
    <w:next w:val="a"/>
    <w:autoRedefine/>
    <w:uiPriority w:val="39"/>
    <w:qFormat/>
    <w:rsid w:val="005B5813"/>
    <w:pPr>
      <w:tabs>
        <w:tab w:val="right" w:leader="dot" w:pos="8607"/>
      </w:tabs>
      <w:spacing w:line="300" w:lineRule="auto"/>
      <w:jc w:val="both"/>
    </w:pPr>
    <w:rPr>
      <w:rFonts w:ascii="Times New Roman" w:eastAsia="黑体" w:hAnsi="Times New Roman"/>
      <w:bCs/>
      <w:caps/>
      <w:sz w:val="24"/>
      <w:szCs w:val="28"/>
      <w:lang w:val="zh-CN"/>
    </w:rPr>
  </w:style>
  <w:style w:type="paragraph" w:styleId="20">
    <w:name w:val="toc 2"/>
    <w:basedOn w:val="a"/>
    <w:next w:val="a"/>
    <w:autoRedefine/>
    <w:uiPriority w:val="39"/>
    <w:qFormat/>
    <w:rsid w:val="005B5813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qFormat/>
    <w:rsid w:val="005B5813"/>
    <w:pPr>
      <w:tabs>
        <w:tab w:val="right" w:leader="dot" w:pos="8607"/>
      </w:tabs>
      <w:ind w:left="480"/>
      <w:jc w:val="left"/>
    </w:pPr>
    <w:rPr>
      <w:iCs/>
      <w:noProof/>
    </w:rPr>
  </w:style>
  <w:style w:type="paragraph" w:styleId="40">
    <w:name w:val="toc 4"/>
    <w:basedOn w:val="a"/>
    <w:next w:val="a"/>
    <w:autoRedefine/>
    <w:semiHidden/>
    <w:rsid w:val="005B5813"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5B5813"/>
    <w:pPr>
      <w:ind w:left="96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5B5813"/>
    <w:pPr>
      <w:ind w:left="120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5B5813"/>
    <w:pPr>
      <w:ind w:left="144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5B5813"/>
    <w:pPr>
      <w:ind w:left="168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5B5813"/>
    <w:pPr>
      <w:ind w:left="1920"/>
      <w:jc w:val="left"/>
    </w:pPr>
    <w:rPr>
      <w:szCs w:val="21"/>
    </w:rPr>
  </w:style>
  <w:style w:type="character" w:styleId="a7">
    <w:name w:val="Hyperlink"/>
    <w:uiPriority w:val="99"/>
    <w:rsid w:val="005B5813"/>
    <w:rPr>
      <w:color w:val="0000FF"/>
      <w:u w:val="single"/>
    </w:rPr>
  </w:style>
  <w:style w:type="paragraph" w:styleId="a8">
    <w:name w:val="Balloon Text"/>
    <w:basedOn w:val="a"/>
    <w:link w:val="Char1"/>
    <w:semiHidden/>
    <w:rsid w:val="005B5813"/>
    <w:rPr>
      <w:sz w:val="18"/>
      <w:szCs w:val="18"/>
    </w:rPr>
  </w:style>
  <w:style w:type="character" w:customStyle="1" w:styleId="Char1">
    <w:name w:val="批注框文本 Char"/>
    <w:basedOn w:val="a1"/>
    <w:link w:val="a8"/>
    <w:semiHidden/>
    <w:rsid w:val="005B5813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Char2"/>
    <w:rsid w:val="005B5813"/>
    <w:rPr>
      <w:rFonts w:ascii="宋体" w:hAnsi="Courier New"/>
      <w:sz w:val="21"/>
      <w:szCs w:val="20"/>
    </w:rPr>
  </w:style>
  <w:style w:type="character" w:customStyle="1" w:styleId="Char2">
    <w:name w:val="纯文本 Char"/>
    <w:basedOn w:val="a1"/>
    <w:link w:val="a9"/>
    <w:rsid w:val="005B5813"/>
    <w:rPr>
      <w:rFonts w:ascii="宋体" w:eastAsia="宋体" w:hAnsi="Courier New" w:cs="Times New Roman"/>
      <w:szCs w:val="20"/>
    </w:rPr>
  </w:style>
  <w:style w:type="paragraph" w:styleId="aa">
    <w:name w:val="Date"/>
    <w:basedOn w:val="a"/>
    <w:next w:val="a"/>
    <w:link w:val="Char3"/>
    <w:rsid w:val="005B5813"/>
    <w:rPr>
      <w:rFonts w:eastAsia="黑体"/>
      <w:noProof/>
      <w:szCs w:val="20"/>
    </w:rPr>
  </w:style>
  <w:style w:type="character" w:customStyle="1" w:styleId="Char3">
    <w:name w:val="日期 Char"/>
    <w:basedOn w:val="a1"/>
    <w:link w:val="aa"/>
    <w:rsid w:val="005B5813"/>
    <w:rPr>
      <w:rFonts w:ascii="Times New Roman" w:eastAsia="黑体" w:hAnsi="Times New Roman" w:cs="Times New Roman"/>
      <w:noProof/>
      <w:sz w:val="24"/>
      <w:szCs w:val="20"/>
    </w:rPr>
  </w:style>
  <w:style w:type="paragraph" w:styleId="ab">
    <w:name w:val="Body Text"/>
    <w:basedOn w:val="a"/>
    <w:link w:val="Char4"/>
    <w:rsid w:val="005B5813"/>
    <w:pPr>
      <w:spacing w:after="120"/>
    </w:pPr>
  </w:style>
  <w:style w:type="character" w:customStyle="1" w:styleId="Char4">
    <w:name w:val="正文文本 Char"/>
    <w:basedOn w:val="a1"/>
    <w:link w:val="ab"/>
    <w:rsid w:val="005B5813"/>
    <w:rPr>
      <w:rFonts w:ascii="Times New Roman" w:eastAsia="宋体" w:hAnsi="Times New Roman" w:cs="Times New Roman"/>
      <w:sz w:val="24"/>
      <w:szCs w:val="24"/>
    </w:rPr>
  </w:style>
  <w:style w:type="paragraph" w:styleId="ac">
    <w:name w:val="Body Text First Indent"/>
    <w:aliases w:val="正文首行缩进 Char Char Char Char,正文首行缩进 Char Char Char Char Char Char Char Char Char Char Char Char Char Char Char Char Char Char Char"/>
    <w:basedOn w:val="a"/>
    <w:link w:val="Char5"/>
    <w:rsid w:val="005B5813"/>
    <w:pPr>
      <w:ind w:firstLineChars="200" w:firstLine="498"/>
    </w:pPr>
    <w:rPr>
      <w:szCs w:val="20"/>
    </w:rPr>
  </w:style>
  <w:style w:type="character" w:customStyle="1" w:styleId="Char5">
    <w:name w:val="正文首行缩进 Char"/>
    <w:aliases w:val="正文首行缩进 Char Char Char Char Char,正文首行缩进 Char Char Char Char Char Char Char Char Char Char Char Char Char Char Char Char Char Char Char Char"/>
    <w:basedOn w:val="Char4"/>
    <w:link w:val="ac"/>
    <w:rsid w:val="005B5813"/>
    <w:rPr>
      <w:rFonts w:ascii="Times New Roman" w:eastAsia="宋体" w:hAnsi="Times New Roman" w:cs="Times New Roman"/>
      <w:sz w:val="24"/>
      <w:szCs w:val="20"/>
    </w:rPr>
  </w:style>
  <w:style w:type="paragraph" w:styleId="ad">
    <w:name w:val="Body Text Indent"/>
    <w:basedOn w:val="a"/>
    <w:link w:val="Char6"/>
    <w:rsid w:val="005B5813"/>
    <w:pPr>
      <w:spacing w:after="120"/>
      <w:ind w:leftChars="200" w:left="420"/>
    </w:pPr>
  </w:style>
  <w:style w:type="character" w:customStyle="1" w:styleId="Char6">
    <w:name w:val="正文文本缩进 Char"/>
    <w:basedOn w:val="a1"/>
    <w:link w:val="ad"/>
    <w:rsid w:val="005B5813"/>
    <w:rPr>
      <w:rFonts w:ascii="Times New Roman" w:eastAsia="宋体" w:hAnsi="Times New Roman" w:cs="Times New Roman"/>
      <w:sz w:val="24"/>
      <w:szCs w:val="24"/>
    </w:rPr>
  </w:style>
  <w:style w:type="paragraph" w:styleId="ae">
    <w:name w:val="Normal Indent"/>
    <w:aliases w:val="表正文,正文非缩进,特点,ind:txt,正文不缩进,段1,Body Text(ch),缩进,ALT+Z,四号,正文（首行缩进两字）1,正文1,正文（首行缩进两字） Char,正文不缩进 Char Char Char Char Char Char Char,正文不缩进 Char Char Char Char,正文不缩进 Char Char Char Char Char,正文不缩进 Char Char Char,正文缩进1,正文（首行缩进两字） Char1,表正文1,正文非缩进1,段11"/>
    <w:basedOn w:val="a"/>
    <w:rsid w:val="005B5813"/>
    <w:pPr>
      <w:ind w:firstLine="499"/>
    </w:pPr>
    <w:rPr>
      <w:szCs w:val="20"/>
    </w:rPr>
  </w:style>
  <w:style w:type="paragraph" w:styleId="af">
    <w:name w:val="Title"/>
    <w:aliases w:val="章标题(无序号)"/>
    <w:next w:val="ac"/>
    <w:link w:val="Char7"/>
    <w:rsid w:val="005B5813"/>
    <w:pPr>
      <w:keepLines/>
      <w:pageBreakBefore/>
      <w:widowControl w:val="0"/>
      <w:spacing w:before="240" w:after="120" w:line="300" w:lineRule="auto"/>
      <w:jc w:val="center"/>
      <w:outlineLvl w:val="0"/>
    </w:pPr>
    <w:rPr>
      <w:rFonts w:ascii="Times New Roman" w:eastAsia="黑体" w:hAnsi="Times New Roman"/>
      <w:b/>
      <w:kern w:val="2"/>
      <w:sz w:val="36"/>
    </w:rPr>
  </w:style>
  <w:style w:type="character" w:customStyle="1" w:styleId="Char7">
    <w:name w:val="标题 Char"/>
    <w:aliases w:val="章标题(无序号) Char"/>
    <w:basedOn w:val="a1"/>
    <w:link w:val="af"/>
    <w:rsid w:val="005B5813"/>
    <w:rPr>
      <w:rFonts w:ascii="Times New Roman" w:eastAsia="黑体" w:hAnsi="Times New Roman"/>
      <w:b/>
      <w:kern w:val="2"/>
      <w:sz w:val="36"/>
      <w:lang w:val="en-US" w:eastAsia="zh-CN" w:bidi="ar-SA"/>
    </w:rPr>
  </w:style>
  <w:style w:type="paragraph" w:customStyle="1" w:styleId="31">
    <w:name w:val="样式3"/>
    <w:basedOn w:val="a"/>
    <w:rsid w:val="005B5813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character" w:customStyle="1" w:styleId="longtext1">
    <w:name w:val="long_text1"/>
    <w:rsid w:val="005B5813"/>
    <w:rPr>
      <w:sz w:val="20"/>
      <w:szCs w:val="20"/>
    </w:rPr>
  </w:style>
  <w:style w:type="paragraph" w:customStyle="1" w:styleId="cgipageprereview">
    <w:name w:val="cgipage_prereview"/>
    <w:basedOn w:val="a"/>
    <w:rsid w:val="005B5813"/>
    <w:pPr>
      <w:widowControl/>
      <w:spacing w:before="100" w:beforeAutospacing="1" w:after="100" w:afterAutospacing="1"/>
      <w:jc w:val="left"/>
    </w:pPr>
    <w:rPr>
      <w:rFonts w:ascii="Courier" w:hAnsi="Courier" w:cs="宋体"/>
      <w:color w:val="F00000"/>
      <w:kern w:val="0"/>
    </w:rPr>
  </w:style>
  <w:style w:type="paragraph" w:customStyle="1" w:styleId="bulletlist">
    <w:name w:val="bullet list"/>
    <w:basedOn w:val="ab"/>
    <w:rsid w:val="005B5813"/>
    <w:pPr>
      <w:widowControl/>
      <w:numPr>
        <w:numId w:val="1"/>
      </w:numPr>
      <w:tabs>
        <w:tab w:val="clear" w:pos="648"/>
        <w:tab w:val="num" w:pos="420"/>
      </w:tabs>
      <w:spacing w:line="228" w:lineRule="auto"/>
      <w:ind w:left="420" w:hanging="420"/>
    </w:pPr>
    <w:rPr>
      <w:spacing w:val="-1"/>
      <w:kern w:val="0"/>
      <w:sz w:val="20"/>
      <w:szCs w:val="20"/>
      <w:lang w:eastAsia="en-US"/>
    </w:rPr>
  </w:style>
  <w:style w:type="paragraph" w:customStyle="1" w:styleId="figurecaption">
    <w:name w:val="figure caption"/>
    <w:rsid w:val="005B5813"/>
    <w:pPr>
      <w:numPr>
        <w:numId w:val="2"/>
      </w:numPr>
      <w:tabs>
        <w:tab w:val="clear" w:pos="720"/>
      </w:tabs>
      <w:spacing w:before="80" w:after="200" w:line="300" w:lineRule="auto"/>
      <w:jc w:val="center"/>
    </w:pPr>
    <w:rPr>
      <w:rFonts w:ascii="Times New Roman" w:hAnsi="Times New Roman"/>
      <w:noProof/>
      <w:sz w:val="16"/>
      <w:szCs w:val="16"/>
      <w:lang w:eastAsia="en-US"/>
    </w:rPr>
  </w:style>
  <w:style w:type="character" w:customStyle="1" w:styleId="shorttext">
    <w:name w:val="short_text"/>
    <w:rsid w:val="005B5813"/>
    <w:rPr>
      <w:rFonts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5B5813"/>
    <w:pPr>
      <w:widowControl/>
      <w:adjustRightInd/>
      <w:snapToGrid/>
      <w:spacing w:before="480" w:after="0" w:line="276" w:lineRule="auto"/>
      <w:outlineLvl w:val="9"/>
    </w:pPr>
    <w:rPr>
      <w:rFonts w:ascii="Cambria" w:eastAsia="宋体" w:hAnsi="Cambria"/>
      <w:b/>
      <w:bCs/>
      <w:noProof w:val="0"/>
      <w:color w:val="365F91"/>
      <w:kern w:val="0"/>
      <w:sz w:val="28"/>
      <w:szCs w:val="28"/>
    </w:rPr>
  </w:style>
  <w:style w:type="character" w:styleId="af0">
    <w:name w:val="Strong"/>
    <w:uiPriority w:val="22"/>
    <w:qFormat/>
    <w:rsid w:val="005B5813"/>
    <w:rPr>
      <w:b/>
      <w:bCs/>
    </w:rPr>
  </w:style>
  <w:style w:type="paragraph" w:styleId="af1">
    <w:name w:val="List Paragraph"/>
    <w:basedOn w:val="a"/>
    <w:uiPriority w:val="34"/>
    <w:qFormat/>
    <w:rsid w:val="005B5813"/>
    <w:pPr>
      <w:ind w:firstLineChars="200" w:firstLine="420"/>
    </w:pPr>
  </w:style>
  <w:style w:type="paragraph" w:customStyle="1" w:styleId="af2">
    <w:name w:val="图表标题"/>
    <w:qFormat/>
    <w:rsid w:val="00982EA8"/>
    <w:pPr>
      <w:snapToGrid w:val="0"/>
      <w:spacing w:line="360" w:lineRule="exact"/>
      <w:jc w:val="center"/>
    </w:pPr>
    <w:rPr>
      <w:rFonts w:ascii="Times New Roman" w:hAnsi="Times New Roman"/>
      <w:color w:val="000000"/>
      <w:kern w:val="2"/>
      <w:sz w:val="21"/>
      <w:szCs w:val="22"/>
    </w:rPr>
  </w:style>
  <w:style w:type="character" w:customStyle="1" w:styleId="datatitle1">
    <w:name w:val="datatitle1"/>
    <w:rsid w:val="005B5813"/>
    <w:rPr>
      <w:b/>
      <w:bCs/>
      <w:color w:val="10619F"/>
      <w:sz w:val="21"/>
      <w:szCs w:val="21"/>
    </w:rPr>
  </w:style>
  <w:style w:type="paragraph" w:customStyle="1" w:styleId="MTDisplayEquation">
    <w:name w:val="MTDisplayEquation"/>
    <w:basedOn w:val="a"/>
    <w:link w:val="MTDisplayEquationChar"/>
    <w:rsid w:val="005B5813"/>
    <w:pPr>
      <w:tabs>
        <w:tab w:val="center" w:pos="4320"/>
      </w:tabs>
      <w:wordWrap w:val="0"/>
      <w:adjustRightInd w:val="0"/>
      <w:snapToGrid w:val="0"/>
    </w:pPr>
    <w:rPr>
      <w:rFonts w:ascii="宋体" w:hAnsi="宋体"/>
      <w:szCs w:val="21"/>
    </w:rPr>
  </w:style>
  <w:style w:type="character" w:customStyle="1" w:styleId="MTDisplayEquationChar">
    <w:name w:val="MTDisplayEquation Char"/>
    <w:basedOn w:val="a1"/>
    <w:link w:val="MTDisplayEquation"/>
    <w:rsid w:val="005B5813"/>
    <w:rPr>
      <w:rFonts w:ascii="宋体" w:eastAsia="宋体" w:hAnsi="宋体" w:cs="Times New Roman"/>
      <w:sz w:val="24"/>
      <w:szCs w:val="21"/>
    </w:rPr>
  </w:style>
  <w:style w:type="table" w:styleId="af3">
    <w:name w:val="Table Grid"/>
    <w:basedOn w:val="a2"/>
    <w:uiPriority w:val="59"/>
    <w:rsid w:val="005B5813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Document Map"/>
    <w:basedOn w:val="a"/>
    <w:link w:val="Char8"/>
    <w:rsid w:val="005B5813"/>
    <w:rPr>
      <w:rFonts w:ascii="宋体"/>
      <w:sz w:val="18"/>
      <w:szCs w:val="18"/>
    </w:rPr>
  </w:style>
  <w:style w:type="character" w:customStyle="1" w:styleId="Char8">
    <w:name w:val="文档结构图 Char"/>
    <w:basedOn w:val="a1"/>
    <w:link w:val="af4"/>
    <w:rsid w:val="005B5813"/>
    <w:rPr>
      <w:rFonts w:ascii="宋体" w:eastAsia="宋体" w:hAnsi="Times New Roman" w:cs="Times New Roman"/>
      <w:sz w:val="18"/>
      <w:szCs w:val="18"/>
    </w:rPr>
  </w:style>
  <w:style w:type="paragraph" w:styleId="af5">
    <w:name w:val="annotation text"/>
    <w:basedOn w:val="a"/>
    <w:link w:val="Char9"/>
    <w:rsid w:val="00690283"/>
    <w:pPr>
      <w:autoSpaceDE w:val="0"/>
      <w:autoSpaceDN w:val="0"/>
      <w:adjustRightInd w:val="0"/>
      <w:spacing w:line="315" w:lineRule="atLeast"/>
      <w:jc w:val="left"/>
    </w:pPr>
    <w:rPr>
      <w:rFonts w:ascii="宋体"/>
      <w:kern w:val="0"/>
      <w:sz w:val="20"/>
      <w:szCs w:val="20"/>
    </w:rPr>
  </w:style>
  <w:style w:type="character" w:customStyle="1" w:styleId="Char9">
    <w:name w:val="批注文字 Char"/>
    <w:basedOn w:val="a1"/>
    <w:link w:val="af5"/>
    <w:rsid w:val="00690283"/>
    <w:rPr>
      <w:rFonts w:ascii="宋体" w:hAnsi="Times New Roman"/>
    </w:rPr>
  </w:style>
  <w:style w:type="character" w:styleId="af6">
    <w:name w:val="annotation reference"/>
    <w:basedOn w:val="a1"/>
    <w:uiPriority w:val="99"/>
    <w:semiHidden/>
    <w:unhideWhenUsed/>
    <w:rsid w:val="00C14F57"/>
    <w:rPr>
      <w:sz w:val="21"/>
      <w:szCs w:val="21"/>
    </w:rPr>
  </w:style>
  <w:style w:type="paragraph" w:styleId="af7">
    <w:name w:val="annotation subject"/>
    <w:basedOn w:val="af5"/>
    <w:next w:val="af5"/>
    <w:link w:val="Chara"/>
    <w:uiPriority w:val="99"/>
    <w:semiHidden/>
    <w:unhideWhenUsed/>
    <w:rsid w:val="00C14F57"/>
    <w:pPr>
      <w:autoSpaceDE/>
      <w:autoSpaceDN/>
      <w:adjustRightInd/>
      <w:spacing w:line="300" w:lineRule="auto"/>
    </w:pPr>
    <w:rPr>
      <w:rFonts w:ascii="Times New Roman"/>
      <w:b/>
      <w:bCs/>
      <w:kern w:val="2"/>
      <w:sz w:val="24"/>
      <w:szCs w:val="24"/>
    </w:rPr>
  </w:style>
  <w:style w:type="character" w:customStyle="1" w:styleId="Chara">
    <w:name w:val="批注主题 Char"/>
    <w:basedOn w:val="Char9"/>
    <w:link w:val="af7"/>
    <w:uiPriority w:val="99"/>
    <w:semiHidden/>
    <w:rsid w:val="00C14F57"/>
    <w:rPr>
      <w:rFonts w:ascii="Times New Roman" w:hAnsi="Times New Roman"/>
      <w:b/>
      <w:bCs/>
      <w:kern w:val="2"/>
      <w:sz w:val="24"/>
      <w:szCs w:val="24"/>
    </w:rPr>
  </w:style>
  <w:style w:type="paragraph" w:styleId="af8">
    <w:name w:val="Subtitle"/>
    <w:next w:val="a"/>
    <w:link w:val="Charb"/>
    <w:uiPriority w:val="11"/>
    <w:qFormat/>
    <w:rsid w:val="00306A4E"/>
    <w:pPr>
      <w:spacing w:before="240" w:after="60" w:line="312" w:lineRule="auto"/>
      <w:jc w:val="center"/>
      <w:outlineLvl w:val="0"/>
    </w:pPr>
    <w:rPr>
      <w:rFonts w:ascii="Times New Roman" w:eastAsia="黑体" w:hAnsi="Times New Roman"/>
      <w:bCs/>
      <w:kern w:val="28"/>
      <w:sz w:val="36"/>
      <w:szCs w:val="32"/>
    </w:rPr>
  </w:style>
  <w:style w:type="character" w:customStyle="1" w:styleId="Charb">
    <w:name w:val="副标题 Char"/>
    <w:basedOn w:val="a1"/>
    <w:link w:val="af8"/>
    <w:uiPriority w:val="11"/>
    <w:rsid w:val="00306A4E"/>
    <w:rPr>
      <w:rFonts w:ascii="Times New Roman" w:eastAsia="黑体" w:hAnsi="Times New Roman"/>
      <w:bCs/>
      <w:kern w:val="28"/>
      <w:sz w:val="36"/>
      <w:szCs w:val="32"/>
      <w:lang w:val="en-US" w:eastAsia="zh-CN" w:bidi="ar-SA"/>
    </w:rPr>
  </w:style>
  <w:style w:type="paragraph" w:customStyle="1" w:styleId="a0">
    <w:name w:val="我的正文"/>
    <w:qFormat/>
    <w:rsid w:val="00812CEA"/>
    <w:pPr>
      <w:ind w:firstLineChars="200" w:firstLine="200"/>
    </w:pPr>
    <w:rPr>
      <w:rFonts w:ascii="Courier New" w:hAnsi="Courier New"/>
      <w:kern w:val="2"/>
      <w:sz w:val="36"/>
      <w:szCs w:val="24"/>
      <w:lang w:val="zh-CN"/>
    </w:rPr>
  </w:style>
  <w:style w:type="paragraph" w:customStyle="1" w:styleId="af9">
    <w:name w:val="补充小字"/>
    <w:rsid w:val="00CB6CA1"/>
    <w:pPr>
      <w:spacing w:line="360" w:lineRule="exact"/>
    </w:pPr>
    <w:rPr>
      <w:rFonts w:ascii="Times New Roman" w:hAnsi="Times New Roman"/>
      <w:kern w:val="2"/>
      <w:sz w:val="2"/>
      <w:szCs w:val="2"/>
      <w:lang w:val="zh-CN"/>
    </w:rPr>
  </w:style>
  <w:style w:type="paragraph" w:styleId="afa">
    <w:name w:val="caption"/>
    <w:basedOn w:val="a"/>
    <w:next w:val="a"/>
    <w:uiPriority w:val="35"/>
    <w:unhideWhenUsed/>
    <w:qFormat/>
    <w:rsid w:val="006E7A8E"/>
    <w:rPr>
      <w:rFonts w:ascii="Cambria" w:eastAsia="黑体" w:hAnsi="Cambria"/>
      <w:sz w:val="20"/>
      <w:szCs w:val="20"/>
    </w:rPr>
  </w:style>
  <w:style w:type="character" w:customStyle="1" w:styleId="afb">
    <w:name w:val="表格正文"/>
    <w:basedOn w:val="a1"/>
    <w:uiPriority w:val="1"/>
    <w:qFormat/>
    <w:rsid w:val="00235792"/>
    <w:rPr>
      <w:rFonts w:ascii="Times New Roman" w:eastAsia="宋体" w:hAnsi="Times New Roman" w:cs="宋体"/>
      <w:color w:val="000000"/>
      <w:kern w:val="0"/>
      <w:sz w:val="21"/>
      <w:szCs w:val="22"/>
    </w:rPr>
  </w:style>
  <w:style w:type="paragraph" w:customStyle="1" w:styleId="afc">
    <w:name w:val="大标题"/>
    <w:next w:val="a0"/>
    <w:qFormat/>
    <w:rsid w:val="001B0625"/>
    <w:pPr>
      <w:spacing w:beforeLines="100" w:afterLines="100"/>
      <w:jc w:val="center"/>
    </w:pPr>
    <w:rPr>
      <w:rFonts w:ascii="Times New Roman" w:hAnsi="Times New Roman"/>
      <w:b/>
      <w:kern w:val="2"/>
      <w:sz w:val="44"/>
      <w:szCs w:val="24"/>
    </w:rPr>
  </w:style>
  <w:style w:type="paragraph" w:customStyle="1" w:styleId="11">
    <w:name w:val="样式1"/>
    <w:basedOn w:val="3"/>
    <w:rsid w:val="000E1E46"/>
    <w:pPr>
      <w:widowControl/>
      <w:tabs>
        <w:tab w:val="left" w:pos="-720"/>
      </w:tabs>
      <w:suppressAutoHyphens/>
      <w:overflowPunct w:val="0"/>
      <w:autoSpaceDE w:val="0"/>
      <w:autoSpaceDN w:val="0"/>
      <w:snapToGrid/>
      <w:spacing w:beforeLines="0" w:afterLines="0" w:line="240" w:lineRule="auto"/>
      <w:jc w:val="left"/>
      <w:textAlignment w:val="baseline"/>
      <w:outlineLvl w:val="9"/>
    </w:pPr>
    <w:rPr>
      <w:rFonts w:ascii="Arial" w:hAnsi="ZapfHumnst BT"/>
      <w:b w:val="0"/>
      <w:spacing w:val="-2"/>
      <w:sz w:val="22"/>
      <w:szCs w:val="20"/>
      <w:lang w:val="en-AU"/>
    </w:rPr>
  </w:style>
  <w:style w:type="paragraph" w:customStyle="1" w:styleId="12">
    <w:name w:val="标题1"/>
    <w:basedOn w:val="a"/>
    <w:rsid w:val="003079E0"/>
    <w:pPr>
      <w:spacing w:line="240" w:lineRule="auto"/>
    </w:pPr>
    <w:rPr>
      <w:rFonts w:asciiTheme="minorHAnsi" w:eastAsiaTheme="minorEastAsia" w:hAnsiTheme="minorHAnsi" w:cstheme="minorBidi"/>
      <w:szCs w:val="22"/>
    </w:rPr>
  </w:style>
  <w:style w:type="paragraph" w:customStyle="1" w:styleId="afd">
    <w:name w:val="图片"/>
    <w:basedOn w:val="a"/>
    <w:rsid w:val="000651E6"/>
    <w:pPr>
      <w:spacing w:line="360" w:lineRule="auto"/>
      <w:jc w:val="center"/>
    </w:pPr>
    <w:rPr>
      <w:rFonts w:hAnsi="Arial"/>
      <w:color w:val="000000"/>
      <w:sz w:val="18"/>
    </w:rPr>
  </w:style>
  <w:style w:type="table" w:styleId="2-3">
    <w:name w:val="Medium Shading 2 Accent 3"/>
    <w:basedOn w:val="a2"/>
    <w:uiPriority w:val="64"/>
    <w:rsid w:val="00A067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Light Grid Accent 6"/>
    <w:basedOn w:val="a2"/>
    <w:uiPriority w:val="62"/>
    <w:rsid w:val="00A0672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D87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D87D0E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722833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1"/>
    <w:rsid w:val="00722833"/>
  </w:style>
  <w:style w:type="character" w:styleId="afe">
    <w:name w:val="Emphasis"/>
    <w:basedOn w:val="a1"/>
    <w:uiPriority w:val="20"/>
    <w:qFormat/>
    <w:rsid w:val="00722833"/>
    <w:rPr>
      <w:i/>
      <w:iCs/>
    </w:rPr>
  </w:style>
  <w:style w:type="table" w:styleId="-3">
    <w:name w:val="Light Grid Accent 3"/>
    <w:basedOn w:val="a2"/>
    <w:uiPriority w:val="62"/>
    <w:rsid w:val="00C55F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2"/>
    <w:uiPriority w:val="62"/>
    <w:rsid w:val="00C55F8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-11">
    <w:name w:val="浅色网格 - 强调文字颜色 11"/>
    <w:basedOn w:val="a2"/>
    <w:uiPriority w:val="62"/>
    <w:rsid w:val="00C55F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gr">
    <w:name w:val="gr"/>
    <w:basedOn w:val="a1"/>
    <w:rsid w:val="009B4F0E"/>
  </w:style>
  <w:style w:type="character" w:customStyle="1" w:styleId="n">
    <w:name w:val="n"/>
    <w:basedOn w:val="a1"/>
    <w:rsid w:val="009B4F0E"/>
  </w:style>
  <w:style w:type="character" w:customStyle="1" w:styleId="yiyi-st">
    <w:name w:val="yiyi-st"/>
    <w:basedOn w:val="a1"/>
    <w:rsid w:val="006C14DB"/>
  </w:style>
  <w:style w:type="character" w:customStyle="1" w:styleId="apple-converted-space">
    <w:name w:val="apple-converted-space"/>
    <w:basedOn w:val="a1"/>
    <w:rsid w:val="00FE0110"/>
  </w:style>
  <w:style w:type="character" w:customStyle="1" w:styleId="pre">
    <w:name w:val="pre"/>
    <w:basedOn w:val="a1"/>
    <w:rsid w:val="00FE0110"/>
  </w:style>
  <w:style w:type="paragraph" w:styleId="aff">
    <w:name w:val="Normal (Web)"/>
    <w:basedOn w:val="a"/>
    <w:uiPriority w:val="99"/>
    <w:semiHidden/>
    <w:unhideWhenUsed/>
    <w:rsid w:val="004A2B6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copybutton">
    <w:name w:val="copybutton"/>
    <w:basedOn w:val="a1"/>
    <w:rsid w:val="004A2B64"/>
  </w:style>
  <w:style w:type="character" w:customStyle="1" w:styleId="gp">
    <w:name w:val="gp"/>
    <w:basedOn w:val="a1"/>
    <w:rsid w:val="004A2B64"/>
  </w:style>
  <w:style w:type="character" w:customStyle="1" w:styleId="k">
    <w:name w:val="k"/>
    <w:basedOn w:val="a1"/>
    <w:rsid w:val="004A2B64"/>
  </w:style>
  <w:style w:type="character" w:customStyle="1" w:styleId="ow">
    <w:name w:val="ow"/>
    <w:basedOn w:val="a1"/>
    <w:rsid w:val="004A2B64"/>
  </w:style>
  <w:style w:type="character" w:customStyle="1" w:styleId="p">
    <w:name w:val="p"/>
    <w:basedOn w:val="a1"/>
    <w:rsid w:val="004A2B64"/>
  </w:style>
  <w:style w:type="character" w:customStyle="1" w:styleId="nb">
    <w:name w:val="nb"/>
    <w:basedOn w:val="a1"/>
    <w:rsid w:val="004A2B64"/>
  </w:style>
  <w:style w:type="character" w:customStyle="1" w:styleId="o">
    <w:name w:val="o"/>
    <w:basedOn w:val="a1"/>
    <w:rsid w:val="004A2B64"/>
  </w:style>
  <w:style w:type="character" w:customStyle="1" w:styleId="s1">
    <w:name w:val="s1"/>
    <w:basedOn w:val="a1"/>
    <w:rsid w:val="004A2B64"/>
  </w:style>
  <w:style w:type="character" w:customStyle="1" w:styleId="se">
    <w:name w:val="se"/>
    <w:basedOn w:val="a1"/>
    <w:rsid w:val="004A2B64"/>
  </w:style>
  <w:style w:type="character" w:customStyle="1" w:styleId="go">
    <w:name w:val="go"/>
    <w:basedOn w:val="a1"/>
    <w:rsid w:val="004A2B64"/>
  </w:style>
  <w:style w:type="character" w:customStyle="1" w:styleId="xref">
    <w:name w:val="xref"/>
    <w:basedOn w:val="a1"/>
    <w:rsid w:val="00895C9E"/>
  </w:style>
  <w:style w:type="character" w:customStyle="1" w:styleId="mi">
    <w:name w:val="mi"/>
    <w:basedOn w:val="a1"/>
    <w:rsid w:val="00895C9E"/>
  </w:style>
  <w:style w:type="character" w:customStyle="1" w:styleId="c1">
    <w:name w:val="c1"/>
    <w:basedOn w:val="a1"/>
    <w:rsid w:val="00895C9E"/>
  </w:style>
  <w:style w:type="character" w:customStyle="1" w:styleId="gt">
    <w:name w:val="gt"/>
    <w:basedOn w:val="a1"/>
    <w:rsid w:val="00895C9E"/>
  </w:style>
  <w:style w:type="character" w:customStyle="1" w:styleId="m">
    <w:name w:val="m"/>
    <w:basedOn w:val="a1"/>
    <w:rsid w:val="00895C9E"/>
  </w:style>
  <w:style w:type="character" w:customStyle="1" w:styleId="token">
    <w:name w:val="token"/>
    <w:basedOn w:val="a1"/>
    <w:rsid w:val="00A40BFF"/>
  </w:style>
  <w:style w:type="character" w:customStyle="1" w:styleId="pln">
    <w:name w:val="pln"/>
    <w:basedOn w:val="a1"/>
    <w:rsid w:val="00BD2142"/>
  </w:style>
  <w:style w:type="character" w:customStyle="1" w:styleId="pun">
    <w:name w:val="pun"/>
    <w:basedOn w:val="a1"/>
    <w:rsid w:val="00BD2142"/>
  </w:style>
  <w:style w:type="character" w:customStyle="1" w:styleId="13">
    <w:name w:val="引用1"/>
    <w:basedOn w:val="a1"/>
    <w:rsid w:val="00972FA2"/>
  </w:style>
  <w:style w:type="paragraph" w:customStyle="1" w:styleId="32">
    <w:name w:val="标题3"/>
    <w:basedOn w:val="a"/>
    <w:rsid w:val="00EA5F2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table" w:styleId="1-3">
    <w:name w:val="Medium Grid 1 Accent 3"/>
    <w:basedOn w:val="a2"/>
    <w:uiPriority w:val="67"/>
    <w:rsid w:val="007F387F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firstterm">
    <w:name w:val="firstterm"/>
    <w:basedOn w:val="a1"/>
    <w:rsid w:val="002134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5B5813"/>
    <w:pPr>
      <w:widowControl w:val="0"/>
      <w:spacing w:line="30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aliases w:val="h1,Heading 0"/>
    <w:basedOn w:val="a"/>
    <w:next w:val="a0"/>
    <w:link w:val="1Char"/>
    <w:qFormat/>
    <w:rsid w:val="00304988"/>
    <w:pPr>
      <w:keepNext/>
      <w:keepLines/>
      <w:numPr>
        <w:numId w:val="9"/>
      </w:numPr>
      <w:adjustRightInd w:val="0"/>
      <w:snapToGrid w:val="0"/>
      <w:spacing w:before="500" w:after="240" w:line="324" w:lineRule="auto"/>
      <w:jc w:val="left"/>
      <w:outlineLvl w:val="0"/>
    </w:pPr>
    <w:rPr>
      <w:rFonts w:eastAsia="黑体"/>
      <w:noProof/>
      <w:kern w:val="44"/>
      <w:sz w:val="36"/>
      <w:szCs w:val="36"/>
    </w:rPr>
  </w:style>
  <w:style w:type="paragraph" w:styleId="2">
    <w:name w:val="heading 2"/>
    <w:aliases w:val="h2,标题2,(A-2)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H2,h21,h22,H21,h23,H22,Heading2,list2,H2-Heading 2,2,Header 2,l2,Header"/>
    <w:basedOn w:val="a"/>
    <w:next w:val="a0"/>
    <w:link w:val="2Char"/>
    <w:autoRedefine/>
    <w:qFormat/>
    <w:rsid w:val="00497591"/>
    <w:pPr>
      <w:keepNext/>
      <w:keepLines/>
      <w:numPr>
        <w:ilvl w:val="1"/>
        <w:numId w:val="9"/>
      </w:numPr>
      <w:adjustRightInd w:val="0"/>
      <w:snapToGrid w:val="0"/>
      <w:spacing w:beforeLines="50" w:before="120" w:afterLines="50" w:after="120" w:line="324" w:lineRule="auto"/>
      <w:outlineLvl w:val="1"/>
    </w:pPr>
    <w:rPr>
      <w:rFonts w:eastAsia="黑体"/>
      <w:b/>
      <w:color w:val="000000" w:themeColor="text1"/>
      <w:kern w:val="0"/>
      <w:sz w:val="30"/>
      <w:szCs w:val="32"/>
    </w:rPr>
  </w:style>
  <w:style w:type="paragraph" w:styleId="3">
    <w:name w:val="heading 3"/>
    <w:aliases w:val="H3,标题 3 Char Char,h3,Level 3 Topic Heading,l3,CT,sect1.2.3,l3+toc 3,Sub-section Title,level_3,PIM 3,Level 3 Head,Heading 3 - old,sect1.2.31,sect1.2.32,sect1.2.311,sect1.2.33,sect1.2.312,Bold Head,bh"/>
    <w:basedOn w:val="a"/>
    <w:next w:val="a0"/>
    <w:link w:val="3Char"/>
    <w:autoRedefine/>
    <w:qFormat/>
    <w:rsid w:val="006F31E7"/>
    <w:pPr>
      <w:keepNext/>
      <w:keepLines/>
      <w:numPr>
        <w:ilvl w:val="2"/>
        <w:numId w:val="9"/>
      </w:numPr>
      <w:adjustRightInd w:val="0"/>
      <w:snapToGrid w:val="0"/>
      <w:spacing w:beforeLines="50" w:before="120" w:afterLines="50" w:after="120" w:line="324" w:lineRule="auto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link w:val="4Char"/>
    <w:qFormat/>
    <w:rsid w:val="004724B2"/>
    <w:pPr>
      <w:keepNext/>
      <w:wordWrap w:val="0"/>
      <w:jc w:val="left"/>
      <w:outlineLvl w:val="3"/>
    </w:pPr>
  </w:style>
  <w:style w:type="paragraph" w:styleId="5">
    <w:name w:val="heading 5"/>
    <w:basedOn w:val="a"/>
    <w:next w:val="a"/>
    <w:link w:val="5Char"/>
    <w:semiHidden/>
    <w:unhideWhenUsed/>
    <w:rsid w:val="005B58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C32F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C32F4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B5813"/>
    <w:rPr>
      <w:sz w:val="18"/>
      <w:szCs w:val="18"/>
    </w:rPr>
  </w:style>
  <w:style w:type="character" w:customStyle="1" w:styleId="1Char">
    <w:name w:val="标题 1 Char"/>
    <w:aliases w:val="h1 Char,Heading 0 Char"/>
    <w:basedOn w:val="a1"/>
    <w:link w:val="1"/>
    <w:rsid w:val="00304988"/>
    <w:rPr>
      <w:rFonts w:ascii="Times New Roman" w:eastAsia="黑体" w:hAnsi="Times New Roman"/>
      <w:noProof/>
      <w:kern w:val="44"/>
      <w:sz w:val="36"/>
      <w:szCs w:val="36"/>
    </w:rPr>
  </w:style>
  <w:style w:type="character" w:customStyle="1" w:styleId="2Char">
    <w:name w:val="标题 2 Char"/>
    <w:aliases w:val="h2 Char,标题2 Char,(A-2) Char,子系统 Char,子系统1 Char,子系统2 Char,子系统3 Char,子系统4 Char,子系统11 Char,子系统21 Char,子系统31 Char,子系统5 Char,子系统12 Char,子系统22 Char,子系统32 Char,子系统6 Char,子系统13 Char,子系统23 Char,子系统33 Char,子系统7 Char,子系统14 Char,子系统24 Char,子系统34 Char"/>
    <w:basedOn w:val="a1"/>
    <w:link w:val="2"/>
    <w:rsid w:val="00497591"/>
    <w:rPr>
      <w:rFonts w:ascii="Times New Roman" w:eastAsia="黑体" w:hAnsi="Times New Roman"/>
      <w:b/>
      <w:color w:val="000000" w:themeColor="text1"/>
      <w:sz w:val="30"/>
      <w:szCs w:val="32"/>
    </w:rPr>
  </w:style>
  <w:style w:type="character" w:customStyle="1" w:styleId="3Char">
    <w:name w:val="标题 3 Char"/>
    <w:aliases w:val="H3 Char,标题 3 Char Char Char,h3 Char,Level 3 Topic Heading Char,l3 Char,CT Char,sect1.2.3 Char,l3+toc 3 Char,Sub-section Title Char,level_3 Char,PIM 3 Char,Level 3 Head Char,Heading 3 - old Char,sect1.2.31 Char,sect1.2.32 Char,sect1.2.311 Char"/>
    <w:basedOn w:val="a1"/>
    <w:link w:val="3"/>
    <w:rsid w:val="006F31E7"/>
    <w:rPr>
      <w:rFonts w:ascii="Times New Roman" w:eastAsia="黑体" w:hAnsi="Times New Roman"/>
      <w:sz w:val="28"/>
      <w:szCs w:val="28"/>
      <w:lang w:val="zh-CN"/>
    </w:rPr>
  </w:style>
  <w:style w:type="character" w:customStyle="1" w:styleId="4Char">
    <w:name w:val="标题 4 Char"/>
    <w:basedOn w:val="a1"/>
    <w:link w:val="4"/>
    <w:rsid w:val="004724B2"/>
    <w:rPr>
      <w:rFonts w:ascii="Times New Roman" w:hAnsi="Times New Roman"/>
      <w:kern w:val="2"/>
      <w:sz w:val="24"/>
      <w:szCs w:val="24"/>
    </w:rPr>
  </w:style>
  <w:style w:type="character" w:customStyle="1" w:styleId="5Char">
    <w:name w:val="标题 5 Char"/>
    <w:basedOn w:val="a1"/>
    <w:link w:val="5"/>
    <w:semiHidden/>
    <w:rsid w:val="005B5813"/>
    <w:rPr>
      <w:rFonts w:ascii="Times New Roman" w:eastAsia="宋体" w:hAnsi="Times New Roman" w:cs="Times New Roman"/>
      <w:b/>
      <w:bCs/>
      <w:sz w:val="28"/>
      <w:szCs w:val="28"/>
    </w:rPr>
  </w:style>
  <w:style w:type="character" w:styleId="a6">
    <w:name w:val="page number"/>
    <w:basedOn w:val="a1"/>
    <w:rsid w:val="005B5813"/>
  </w:style>
  <w:style w:type="paragraph" w:styleId="10">
    <w:name w:val="toc 1"/>
    <w:next w:val="a"/>
    <w:autoRedefine/>
    <w:uiPriority w:val="39"/>
    <w:qFormat/>
    <w:rsid w:val="005B5813"/>
    <w:pPr>
      <w:tabs>
        <w:tab w:val="right" w:leader="dot" w:pos="8607"/>
      </w:tabs>
      <w:spacing w:line="300" w:lineRule="auto"/>
      <w:jc w:val="both"/>
    </w:pPr>
    <w:rPr>
      <w:rFonts w:ascii="Times New Roman" w:eastAsia="黑体" w:hAnsi="Times New Roman"/>
      <w:bCs/>
      <w:caps/>
      <w:sz w:val="24"/>
      <w:szCs w:val="28"/>
      <w:lang w:val="zh-CN"/>
    </w:rPr>
  </w:style>
  <w:style w:type="paragraph" w:styleId="20">
    <w:name w:val="toc 2"/>
    <w:basedOn w:val="a"/>
    <w:next w:val="a"/>
    <w:autoRedefine/>
    <w:uiPriority w:val="39"/>
    <w:qFormat/>
    <w:rsid w:val="005B5813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qFormat/>
    <w:rsid w:val="005B5813"/>
    <w:pPr>
      <w:tabs>
        <w:tab w:val="right" w:leader="dot" w:pos="8607"/>
      </w:tabs>
      <w:ind w:left="480"/>
      <w:jc w:val="left"/>
    </w:pPr>
    <w:rPr>
      <w:iCs/>
      <w:noProof/>
    </w:rPr>
  </w:style>
  <w:style w:type="paragraph" w:styleId="40">
    <w:name w:val="toc 4"/>
    <w:basedOn w:val="a"/>
    <w:next w:val="a"/>
    <w:autoRedefine/>
    <w:semiHidden/>
    <w:rsid w:val="005B5813"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5B5813"/>
    <w:pPr>
      <w:ind w:left="96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5B5813"/>
    <w:pPr>
      <w:ind w:left="120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5B5813"/>
    <w:pPr>
      <w:ind w:left="144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5B5813"/>
    <w:pPr>
      <w:ind w:left="168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5B5813"/>
    <w:pPr>
      <w:ind w:left="1920"/>
      <w:jc w:val="left"/>
    </w:pPr>
    <w:rPr>
      <w:szCs w:val="21"/>
    </w:rPr>
  </w:style>
  <w:style w:type="character" w:styleId="a7">
    <w:name w:val="Hyperlink"/>
    <w:uiPriority w:val="99"/>
    <w:rsid w:val="005B5813"/>
    <w:rPr>
      <w:color w:val="0000FF"/>
      <w:u w:val="single"/>
    </w:rPr>
  </w:style>
  <w:style w:type="paragraph" w:styleId="a8">
    <w:name w:val="Balloon Text"/>
    <w:basedOn w:val="a"/>
    <w:link w:val="Char1"/>
    <w:semiHidden/>
    <w:rsid w:val="005B5813"/>
    <w:rPr>
      <w:sz w:val="18"/>
      <w:szCs w:val="18"/>
    </w:rPr>
  </w:style>
  <w:style w:type="character" w:customStyle="1" w:styleId="Char1">
    <w:name w:val="批注框文本 Char"/>
    <w:basedOn w:val="a1"/>
    <w:link w:val="a8"/>
    <w:semiHidden/>
    <w:rsid w:val="005B5813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Char2"/>
    <w:rsid w:val="005B5813"/>
    <w:rPr>
      <w:rFonts w:ascii="宋体" w:hAnsi="Courier New"/>
      <w:sz w:val="21"/>
      <w:szCs w:val="20"/>
    </w:rPr>
  </w:style>
  <w:style w:type="character" w:customStyle="1" w:styleId="Char2">
    <w:name w:val="纯文本 Char"/>
    <w:basedOn w:val="a1"/>
    <w:link w:val="a9"/>
    <w:rsid w:val="005B5813"/>
    <w:rPr>
      <w:rFonts w:ascii="宋体" w:eastAsia="宋体" w:hAnsi="Courier New" w:cs="Times New Roman"/>
      <w:szCs w:val="20"/>
    </w:rPr>
  </w:style>
  <w:style w:type="paragraph" w:styleId="aa">
    <w:name w:val="Date"/>
    <w:basedOn w:val="a"/>
    <w:next w:val="a"/>
    <w:link w:val="Char3"/>
    <w:rsid w:val="005B5813"/>
    <w:rPr>
      <w:rFonts w:eastAsia="黑体"/>
      <w:noProof/>
      <w:szCs w:val="20"/>
    </w:rPr>
  </w:style>
  <w:style w:type="character" w:customStyle="1" w:styleId="Char3">
    <w:name w:val="日期 Char"/>
    <w:basedOn w:val="a1"/>
    <w:link w:val="aa"/>
    <w:rsid w:val="005B5813"/>
    <w:rPr>
      <w:rFonts w:ascii="Times New Roman" w:eastAsia="黑体" w:hAnsi="Times New Roman" w:cs="Times New Roman"/>
      <w:noProof/>
      <w:sz w:val="24"/>
      <w:szCs w:val="20"/>
    </w:rPr>
  </w:style>
  <w:style w:type="paragraph" w:styleId="ab">
    <w:name w:val="Body Text"/>
    <w:basedOn w:val="a"/>
    <w:link w:val="Char4"/>
    <w:rsid w:val="005B5813"/>
    <w:pPr>
      <w:spacing w:after="120"/>
    </w:pPr>
  </w:style>
  <w:style w:type="character" w:customStyle="1" w:styleId="Char4">
    <w:name w:val="正文文本 Char"/>
    <w:basedOn w:val="a1"/>
    <w:link w:val="ab"/>
    <w:rsid w:val="005B5813"/>
    <w:rPr>
      <w:rFonts w:ascii="Times New Roman" w:eastAsia="宋体" w:hAnsi="Times New Roman" w:cs="Times New Roman"/>
      <w:sz w:val="24"/>
      <w:szCs w:val="24"/>
    </w:rPr>
  </w:style>
  <w:style w:type="paragraph" w:styleId="ac">
    <w:name w:val="Body Text First Indent"/>
    <w:aliases w:val="正文首行缩进 Char Char Char Char,正文首行缩进 Char Char Char Char Char Char Char Char Char Char Char Char Char Char Char Char Char Char Char"/>
    <w:basedOn w:val="a"/>
    <w:link w:val="Char5"/>
    <w:rsid w:val="005B5813"/>
    <w:pPr>
      <w:ind w:firstLineChars="200" w:firstLine="498"/>
    </w:pPr>
    <w:rPr>
      <w:szCs w:val="20"/>
    </w:rPr>
  </w:style>
  <w:style w:type="character" w:customStyle="1" w:styleId="Char5">
    <w:name w:val="正文首行缩进 Char"/>
    <w:aliases w:val="正文首行缩进 Char Char Char Char Char,正文首行缩进 Char Char Char Char Char Char Char Char Char Char Char Char Char Char Char Char Char Char Char Char"/>
    <w:basedOn w:val="Char4"/>
    <w:link w:val="ac"/>
    <w:rsid w:val="005B5813"/>
    <w:rPr>
      <w:rFonts w:ascii="Times New Roman" w:eastAsia="宋体" w:hAnsi="Times New Roman" w:cs="Times New Roman"/>
      <w:sz w:val="24"/>
      <w:szCs w:val="20"/>
    </w:rPr>
  </w:style>
  <w:style w:type="paragraph" w:styleId="ad">
    <w:name w:val="Body Text Indent"/>
    <w:basedOn w:val="a"/>
    <w:link w:val="Char6"/>
    <w:rsid w:val="005B5813"/>
    <w:pPr>
      <w:spacing w:after="120"/>
      <w:ind w:leftChars="200" w:left="420"/>
    </w:pPr>
  </w:style>
  <w:style w:type="character" w:customStyle="1" w:styleId="Char6">
    <w:name w:val="正文文本缩进 Char"/>
    <w:basedOn w:val="a1"/>
    <w:link w:val="ad"/>
    <w:rsid w:val="005B5813"/>
    <w:rPr>
      <w:rFonts w:ascii="Times New Roman" w:eastAsia="宋体" w:hAnsi="Times New Roman" w:cs="Times New Roman"/>
      <w:sz w:val="24"/>
      <w:szCs w:val="24"/>
    </w:rPr>
  </w:style>
  <w:style w:type="paragraph" w:styleId="ae">
    <w:name w:val="Normal Indent"/>
    <w:aliases w:val="表正文,正文非缩进,特点,ind:txt,正文不缩进,段1,Body Text(ch),缩进,ALT+Z,四号,正文（首行缩进两字）1,正文1,正文（首行缩进两字） Char,正文不缩进 Char Char Char Char Char Char Char,正文不缩进 Char Char Char Char,正文不缩进 Char Char Char Char Char,正文不缩进 Char Char Char,正文缩进1,正文（首行缩进两字） Char1,表正文1,正文非缩进1,段11"/>
    <w:basedOn w:val="a"/>
    <w:rsid w:val="005B5813"/>
    <w:pPr>
      <w:ind w:firstLine="499"/>
    </w:pPr>
    <w:rPr>
      <w:szCs w:val="20"/>
    </w:rPr>
  </w:style>
  <w:style w:type="paragraph" w:styleId="af">
    <w:name w:val="Title"/>
    <w:aliases w:val="章标题(无序号)"/>
    <w:next w:val="ac"/>
    <w:link w:val="Char7"/>
    <w:rsid w:val="005B5813"/>
    <w:pPr>
      <w:keepLines/>
      <w:pageBreakBefore/>
      <w:widowControl w:val="0"/>
      <w:spacing w:before="240" w:after="120" w:line="300" w:lineRule="auto"/>
      <w:jc w:val="center"/>
      <w:outlineLvl w:val="0"/>
    </w:pPr>
    <w:rPr>
      <w:rFonts w:ascii="Times New Roman" w:eastAsia="黑体" w:hAnsi="Times New Roman"/>
      <w:b/>
      <w:kern w:val="2"/>
      <w:sz w:val="36"/>
    </w:rPr>
  </w:style>
  <w:style w:type="character" w:customStyle="1" w:styleId="Char7">
    <w:name w:val="标题 Char"/>
    <w:aliases w:val="章标题(无序号) Char"/>
    <w:basedOn w:val="a1"/>
    <w:link w:val="af"/>
    <w:rsid w:val="005B5813"/>
    <w:rPr>
      <w:rFonts w:ascii="Times New Roman" w:eastAsia="黑体" w:hAnsi="Times New Roman"/>
      <w:b/>
      <w:kern w:val="2"/>
      <w:sz w:val="36"/>
      <w:lang w:val="en-US" w:eastAsia="zh-CN" w:bidi="ar-SA"/>
    </w:rPr>
  </w:style>
  <w:style w:type="paragraph" w:customStyle="1" w:styleId="31">
    <w:name w:val="样式3"/>
    <w:basedOn w:val="a"/>
    <w:rsid w:val="005B5813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character" w:customStyle="1" w:styleId="longtext1">
    <w:name w:val="long_text1"/>
    <w:rsid w:val="005B5813"/>
    <w:rPr>
      <w:sz w:val="20"/>
      <w:szCs w:val="20"/>
    </w:rPr>
  </w:style>
  <w:style w:type="paragraph" w:customStyle="1" w:styleId="cgipageprereview">
    <w:name w:val="cgipage_prereview"/>
    <w:basedOn w:val="a"/>
    <w:rsid w:val="005B5813"/>
    <w:pPr>
      <w:widowControl/>
      <w:spacing w:before="100" w:beforeAutospacing="1" w:after="100" w:afterAutospacing="1"/>
      <w:jc w:val="left"/>
    </w:pPr>
    <w:rPr>
      <w:rFonts w:ascii="Courier" w:hAnsi="Courier" w:cs="宋体"/>
      <w:color w:val="F00000"/>
      <w:kern w:val="0"/>
    </w:rPr>
  </w:style>
  <w:style w:type="paragraph" w:customStyle="1" w:styleId="bulletlist">
    <w:name w:val="bullet list"/>
    <w:basedOn w:val="ab"/>
    <w:rsid w:val="005B5813"/>
    <w:pPr>
      <w:widowControl/>
      <w:numPr>
        <w:numId w:val="1"/>
      </w:numPr>
      <w:tabs>
        <w:tab w:val="clear" w:pos="648"/>
        <w:tab w:val="num" w:pos="420"/>
      </w:tabs>
      <w:spacing w:line="228" w:lineRule="auto"/>
      <w:ind w:left="420" w:hanging="420"/>
    </w:pPr>
    <w:rPr>
      <w:spacing w:val="-1"/>
      <w:kern w:val="0"/>
      <w:sz w:val="20"/>
      <w:szCs w:val="20"/>
      <w:lang w:eastAsia="en-US"/>
    </w:rPr>
  </w:style>
  <w:style w:type="paragraph" w:customStyle="1" w:styleId="figurecaption">
    <w:name w:val="figure caption"/>
    <w:rsid w:val="005B5813"/>
    <w:pPr>
      <w:numPr>
        <w:numId w:val="2"/>
      </w:numPr>
      <w:tabs>
        <w:tab w:val="clear" w:pos="720"/>
      </w:tabs>
      <w:spacing w:before="80" w:after="200" w:line="300" w:lineRule="auto"/>
      <w:jc w:val="center"/>
    </w:pPr>
    <w:rPr>
      <w:rFonts w:ascii="Times New Roman" w:hAnsi="Times New Roman"/>
      <w:noProof/>
      <w:sz w:val="16"/>
      <w:szCs w:val="16"/>
      <w:lang w:eastAsia="en-US"/>
    </w:rPr>
  </w:style>
  <w:style w:type="character" w:customStyle="1" w:styleId="shorttext">
    <w:name w:val="short_text"/>
    <w:rsid w:val="005B5813"/>
    <w:rPr>
      <w:rFonts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5B5813"/>
    <w:pPr>
      <w:widowControl/>
      <w:adjustRightInd/>
      <w:snapToGrid/>
      <w:spacing w:before="480" w:after="0" w:line="276" w:lineRule="auto"/>
      <w:outlineLvl w:val="9"/>
    </w:pPr>
    <w:rPr>
      <w:rFonts w:ascii="Cambria" w:eastAsia="宋体" w:hAnsi="Cambria"/>
      <w:b/>
      <w:bCs/>
      <w:noProof w:val="0"/>
      <w:color w:val="365F91"/>
      <w:kern w:val="0"/>
      <w:sz w:val="28"/>
      <w:szCs w:val="28"/>
    </w:rPr>
  </w:style>
  <w:style w:type="character" w:styleId="af0">
    <w:name w:val="Strong"/>
    <w:qFormat/>
    <w:rsid w:val="005B5813"/>
    <w:rPr>
      <w:b/>
      <w:bCs/>
    </w:rPr>
  </w:style>
  <w:style w:type="paragraph" w:styleId="af1">
    <w:name w:val="List Paragraph"/>
    <w:basedOn w:val="a"/>
    <w:uiPriority w:val="34"/>
    <w:qFormat/>
    <w:rsid w:val="005B5813"/>
    <w:pPr>
      <w:ind w:firstLineChars="200" w:firstLine="420"/>
    </w:pPr>
  </w:style>
  <w:style w:type="paragraph" w:customStyle="1" w:styleId="af2">
    <w:name w:val="图表标题"/>
    <w:qFormat/>
    <w:rsid w:val="00982EA8"/>
    <w:pPr>
      <w:snapToGrid w:val="0"/>
      <w:spacing w:line="360" w:lineRule="exact"/>
      <w:jc w:val="center"/>
    </w:pPr>
    <w:rPr>
      <w:rFonts w:ascii="Times New Roman" w:hAnsi="Times New Roman"/>
      <w:color w:val="000000"/>
      <w:kern w:val="2"/>
      <w:sz w:val="21"/>
      <w:szCs w:val="22"/>
    </w:rPr>
  </w:style>
  <w:style w:type="character" w:customStyle="1" w:styleId="datatitle1">
    <w:name w:val="datatitle1"/>
    <w:rsid w:val="005B5813"/>
    <w:rPr>
      <w:b/>
      <w:bCs/>
      <w:color w:val="10619F"/>
      <w:sz w:val="21"/>
      <w:szCs w:val="21"/>
    </w:rPr>
  </w:style>
  <w:style w:type="paragraph" w:customStyle="1" w:styleId="MTDisplayEquation">
    <w:name w:val="MTDisplayEquation"/>
    <w:basedOn w:val="a"/>
    <w:link w:val="MTDisplayEquationChar"/>
    <w:rsid w:val="005B5813"/>
    <w:pPr>
      <w:tabs>
        <w:tab w:val="center" w:pos="4320"/>
      </w:tabs>
      <w:wordWrap w:val="0"/>
      <w:adjustRightInd w:val="0"/>
      <w:snapToGrid w:val="0"/>
    </w:pPr>
    <w:rPr>
      <w:rFonts w:ascii="宋体" w:hAnsi="宋体"/>
      <w:szCs w:val="21"/>
    </w:rPr>
  </w:style>
  <w:style w:type="character" w:customStyle="1" w:styleId="MTDisplayEquationChar">
    <w:name w:val="MTDisplayEquation Char"/>
    <w:basedOn w:val="a1"/>
    <w:link w:val="MTDisplayEquation"/>
    <w:rsid w:val="005B5813"/>
    <w:rPr>
      <w:rFonts w:ascii="宋体" w:eastAsia="宋体" w:hAnsi="宋体" w:cs="Times New Roman"/>
      <w:sz w:val="24"/>
      <w:szCs w:val="21"/>
    </w:rPr>
  </w:style>
  <w:style w:type="table" w:styleId="af3">
    <w:name w:val="Table Grid"/>
    <w:basedOn w:val="a2"/>
    <w:uiPriority w:val="59"/>
    <w:rsid w:val="005B5813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Document Map"/>
    <w:basedOn w:val="a"/>
    <w:link w:val="Char8"/>
    <w:rsid w:val="005B5813"/>
    <w:rPr>
      <w:rFonts w:ascii="宋体"/>
      <w:sz w:val="18"/>
      <w:szCs w:val="18"/>
    </w:rPr>
  </w:style>
  <w:style w:type="character" w:customStyle="1" w:styleId="Char8">
    <w:name w:val="文档结构图 Char"/>
    <w:basedOn w:val="a1"/>
    <w:link w:val="af4"/>
    <w:rsid w:val="005B5813"/>
    <w:rPr>
      <w:rFonts w:ascii="宋体" w:eastAsia="宋体" w:hAnsi="Times New Roman" w:cs="Times New Roman"/>
      <w:sz w:val="18"/>
      <w:szCs w:val="18"/>
    </w:rPr>
  </w:style>
  <w:style w:type="paragraph" w:styleId="af5">
    <w:name w:val="annotation text"/>
    <w:basedOn w:val="a"/>
    <w:link w:val="Char9"/>
    <w:rsid w:val="00690283"/>
    <w:pPr>
      <w:autoSpaceDE w:val="0"/>
      <w:autoSpaceDN w:val="0"/>
      <w:adjustRightInd w:val="0"/>
      <w:spacing w:line="315" w:lineRule="atLeast"/>
      <w:jc w:val="left"/>
    </w:pPr>
    <w:rPr>
      <w:rFonts w:ascii="宋体"/>
      <w:kern w:val="0"/>
      <w:sz w:val="20"/>
      <w:szCs w:val="20"/>
    </w:rPr>
  </w:style>
  <w:style w:type="character" w:customStyle="1" w:styleId="Char9">
    <w:name w:val="批注文字 Char"/>
    <w:basedOn w:val="a1"/>
    <w:link w:val="af5"/>
    <w:rsid w:val="00690283"/>
    <w:rPr>
      <w:rFonts w:ascii="宋体" w:hAnsi="Times New Roman"/>
    </w:rPr>
  </w:style>
  <w:style w:type="character" w:styleId="af6">
    <w:name w:val="annotation reference"/>
    <w:basedOn w:val="a1"/>
    <w:uiPriority w:val="99"/>
    <w:semiHidden/>
    <w:unhideWhenUsed/>
    <w:rsid w:val="00C14F57"/>
    <w:rPr>
      <w:sz w:val="21"/>
      <w:szCs w:val="21"/>
    </w:rPr>
  </w:style>
  <w:style w:type="paragraph" w:styleId="af7">
    <w:name w:val="annotation subject"/>
    <w:basedOn w:val="af5"/>
    <w:next w:val="af5"/>
    <w:link w:val="Chara"/>
    <w:uiPriority w:val="99"/>
    <w:semiHidden/>
    <w:unhideWhenUsed/>
    <w:rsid w:val="00C14F57"/>
    <w:pPr>
      <w:autoSpaceDE/>
      <w:autoSpaceDN/>
      <w:adjustRightInd/>
      <w:spacing w:line="300" w:lineRule="auto"/>
    </w:pPr>
    <w:rPr>
      <w:rFonts w:ascii="Times New Roman"/>
      <w:b/>
      <w:bCs/>
      <w:kern w:val="2"/>
      <w:sz w:val="24"/>
      <w:szCs w:val="24"/>
    </w:rPr>
  </w:style>
  <w:style w:type="character" w:customStyle="1" w:styleId="Chara">
    <w:name w:val="批注主题 Char"/>
    <w:basedOn w:val="Char9"/>
    <w:link w:val="af7"/>
    <w:uiPriority w:val="99"/>
    <w:semiHidden/>
    <w:rsid w:val="00C14F57"/>
    <w:rPr>
      <w:rFonts w:ascii="Times New Roman" w:hAnsi="Times New Roman"/>
      <w:b/>
      <w:bCs/>
      <w:kern w:val="2"/>
      <w:sz w:val="24"/>
      <w:szCs w:val="24"/>
    </w:rPr>
  </w:style>
  <w:style w:type="paragraph" w:styleId="af8">
    <w:name w:val="Subtitle"/>
    <w:next w:val="a"/>
    <w:link w:val="Charb"/>
    <w:uiPriority w:val="11"/>
    <w:qFormat/>
    <w:rsid w:val="00306A4E"/>
    <w:pPr>
      <w:spacing w:before="240" w:after="60" w:line="312" w:lineRule="auto"/>
      <w:jc w:val="center"/>
      <w:outlineLvl w:val="0"/>
    </w:pPr>
    <w:rPr>
      <w:rFonts w:ascii="Times New Roman" w:eastAsia="黑体" w:hAnsi="Times New Roman"/>
      <w:bCs/>
      <w:kern w:val="28"/>
      <w:sz w:val="36"/>
      <w:szCs w:val="32"/>
    </w:rPr>
  </w:style>
  <w:style w:type="character" w:customStyle="1" w:styleId="Charb">
    <w:name w:val="副标题 Char"/>
    <w:basedOn w:val="a1"/>
    <w:link w:val="af8"/>
    <w:uiPriority w:val="11"/>
    <w:rsid w:val="00306A4E"/>
    <w:rPr>
      <w:rFonts w:ascii="Times New Roman" w:eastAsia="黑体" w:hAnsi="Times New Roman"/>
      <w:bCs/>
      <w:kern w:val="28"/>
      <w:sz w:val="36"/>
      <w:szCs w:val="32"/>
      <w:lang w:val="en-US" w:eastAsia="zh-CN" w:bidi="ar-SA"/>
    </w:rPr>
  </w:style>
  <w:style w:type="paragraph" w:customStyle="1" w:styleId="a0">
    <w:name w:val="我的正文"/>
    <w:qFormat/>
    <w:rsid w:val="00FC7A17"/>
    <w:pPr>
      <w:ind w:firstLineChars="200" w:firstLine="200"/>
    </w:pPr>
    <w:rPr>
      <w:rFonts w:ascii="Courier New" w:hAnsi="Courier New"/>
      <w:kern w:val="2"/>
      <w:sz w:val="30"/>
      <w:szCs w:val="24"/>
      <w:lang w:val="zh-CN"/>
    </w:rPr>
  </w:style>
  <w:style w:type="paragraph" w:customStyle="1" w:styleId="af9">
    <w:name w:val="补充小字"/>
    <w:rsid w:val="00CB6CA1"/>
    <w:pPr>
      <w:spacing w:line="360" w:lineRule="exact"/>
    </w:pPr>
    <w:rPr>
      <w:rFonts w:ascii="Times New Roman" w:hAnsi="Times New Roman"/>
      <w:kern w:val="2"/>
      <w:sz w:val="2"/>
      <w:szCs w:val="2"/>
      <w:lang w:val="zh-CN"/>
    </w:rPr>
  </w:style>
  <w:style w:type="paragraph" w:styleId="afa">
    <w:name w:val="caption"/>
    <w:basedOn w:val="a"/>
    <w:next w:val="a"/>
    <w:uiPriority w:val="35"/>
    <w:unhideWhenUsed/>
    <w:qFormat/>
    <w:rsid w:val="006E7A8E"/>
    <w:rPr>
      <w:rFonts w:ascii="Cambria" w:eastAsia="黑体" w:hAnsi="Cambria"/>
      <w:sz w:val="20"/>
      <w:szCs w:val="20"/>
    </w:rPr>
  </w:style>
  <w:style w:type="character" w:customStyle="1" w:styleId="afb">
    <w:name w:val="表格正文"/>
    <w:basedOn w:val="a1"/>
    <w:uiPriority w:val="1"/>
    <w:qFormat/>
    <w:rsid w:val="00235792"/>
    <w:rPr>
      <w:rFonts w:ascii="Times New Roman" w:eastAsia="宋体" w:hAnsi="Times New Roman" w:cs="宋体"/>
      <w:color w:val="000000"/>
      <w:kern w:val="0"/>
      <w:sz w:val="21"/>
      <w:szCs w:val="22"/>
    </w:rPr>
  </w:style>
  <w:style w:type="paragraph" w:customStyle="1" w:styleId="afc">
    <w:name w:val="大标题"/>
    <w:next w:val="a0"/>
    <w:qFormat/>
    <w:rsid w:val="001B0625"/>
    <w:pPr>
      <w:spacing w:beforeLines="100" w:before="100" w:afterLines="100" w:after="100"/>
      <w:jc w:val="center"/>
    </w:pPr>
    <w:rPr>
      <w:rFonts w:ascii="Times New Roman" w:hAnsi="Times New Roman"/>
      <w:b/>
      <w:kern w:val="2"/>
      <w:sz w:val="44"/>
      <w:szCs w:val="24"/>
    </w:rPr>
  </w:style>
  <w:style w:type="paragraph" w:customStyle="1" w:styleId="11">
    <w:name w:val="样式1"/>
    <w:basedOn w:val="3"/>
    <w:rsid w:val="000E1E46"/>
    <w:pPr>
      <w:widowControl/>
      <w:tabs>
        <w:tab w:val="left" w:pos="-720"/>
      </w:tabs>
      <w:suppressAutoHyphens/>
      <w:overflowPunct w:val="0"/>
      <w:autoSpaceDE w:val="0"/>
      <w:autoSpaceDN w:val="0"/>
      <w:snapToGrid/>
      <w:spacing w:beforeLines="0" w:afterLines="0" w:after="20" w:line="240" w:lineRule="auto"/>
      <w:jc w:val="left"/>
      <w:textAlignment w:val="baseline"/>
      <w:outlineLvl w:val="9"/>
    </w:pPr>
    <w:rPr>
      <w:rFonts w:ascii="Arial" w:hAnsi="ZapfHumnst BT"/>
      <w:b/>
      <w:spacing w:val="-2"/>
      <w:sz w:val="22"/>
      <w:szCs w:val="20"/>
      <w:lang w:val="en-AU"/>
    </w:rPr>
  </w:style>
  <w:style w:type="paragraph" w:customStyle="1" w:styleId="12">
    <w:name w:val="标题1"/>
    <w:basedOn w:val="a"/>
    <w:rsid w:val="003079E0"/>
    <w:pPr>
      <w:spacing w:line="240" w:lineRule="auto"/>
    </w:pPr>
    <w:rPr>
      <w:rFonts w:asciiTheme="minorHAnsi" w:eastAsiaTheme="minorEastAsia" w:hAnsiTheme="minorHAnsi" w:cstheme="minorBidi"/>
      <w:szCs w:val="22"/>
    </w:rPr>
  </w:style>
  <w:style w:type="paragraph" w:customStyle="1" w:styleId="afd">
    <w:name w:val="图片"/>
    <w:basedOn w:val="a"/>
    <w:rsid w:val="000651E6"/>
    <w:pPr>
      <w:spacing w:line="360" w:lineRule="auto"/>
      <w:jc w:val="center"/>
    </w:pPr>
    <w:rPr>
      <w:rFonts w:hAnsi="Arial"/>
      <w:color w:val="000000"/>
      <w:sz w:val="18"/>
    </w:rPr>
  </w:style>
  <w:style w:type="table" w:styleId="2-3">
    <w:name w:val="Medium Shading 2 Accent 3"/>
    <w:basedOn w:val="a2"/>
    <w:uiPriority w:val="64"/>
    <w:rsid w:val="00A067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Light Grid Accent 6"/>
    <w:basedOn w:val="a2"/>
    <w:uiPriority w:val="62"/>
    <w:rsid w:val="00A0672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D87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D87D0E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722833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1"/>
    <w:rsid w:val="00722833"/>
  </w:style>
  <w:style w:type="character" w:styleId="afe">
    <w:name w:val="Emphasis"/>
    <w:basedOn w:val="a1"/>
    <w:uiPriority w:val="20"/>
    <w:qFormat/>
    <w:rsid w:val="00722833"/>
    <w:rPr>
      <w:i/>
      <w:iCs/>
    </w:rPr>
  </w:style>
  <w:style w:type="table" w:styleId="-3">
    <w:name w:val="Light Grid Accent 3"/>
    <w:basedOn w:val="a2"/>
    <w:uiPriority w:val="62"/>
    <w:rsid w:val="00C55F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2"/>
    <w:uiPriority w:val="62"/>
    <w:rsid w:val="00C55F8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11">
    <w:name w:val="Light Grid Accent 1"/>
    <w:basedOn w:val="a2"/>
    <w:uiPriority w:val="62"/>
    <w:rsid w:val="00C55F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gr">
    <w:name w:val="gr"/>
    <w:basedOn w:val="a1"/>
    <w:rsid w:val="009B4F0E"/>
  </w:style>
  <w:style w:type="character" w:customStyle="1" w:styleId="n">
    <w:name w:val="n"/>
    <w:basedOn w:val="a1"/>
    <w:rsid w:val="009B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7257\Desktop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AAC13-A854-4DE2-A15F-42AB54EA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13377</TotalTime>
  <Pages>1</Pages>
  <Words>884</Words>
  <Characters>5039</Characters>
  <Application>Microsoft Office Word</Application>
  <DocSecurity>0</DocSecurity>
  <Lines>41</Lines>
  <Paragraphs>11</Paragraphs>
  <ScaleCrop>false</ScaleCrop>
  <Company>Lenovo (Beijing) Limited</Company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陈卓</dc:creator>
  <dc:description>NE.Ref</dc:description>
  <cp:lastModifiedBy>Windows 用户</cp:lastModifiedBy>
  <cp:revision>1614</cp:revision>
  <cp:lastPrinted>2014-02-02T06:42:00Z</cp:lastPrinted>
  <dcterms:created xsi:type="dcterms:W3CDTF">2016-07-12T02:56:00Z</dcterms:created>
  <dcterms:modified xsi:type="dcterms:W3CDTF">2018-01-13T09:53:00Z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